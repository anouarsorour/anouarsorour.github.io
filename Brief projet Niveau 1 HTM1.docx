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740" w:rsidRPr="00596387" w:rsidRDefault="000B1531" w:rsidP="003D2740">
      <w:pPr>
        <w:pStyle w:val="Ancredugraphisme"/>
      </w:pPr>
      <w:r w:rsidRPr="00596387">
        <w:rPr>
          <w:lang w:val="en-US"/>
        </w:rPr>
        <mc:AlternateContent>
          <mc:Choice Requires="wps">
            <w:drawing>
              <wp:anchor distT="0" distB="0" distL="114300" distR="114300" simplePos="0" relativeHeight="251660288" behindDoc="1" locked="0" layoutInCell="1" allowOverlap="1" wp14:anchorId="4846E265" wp14:editId="62681435">
                <wp:simplePos x="0" y="0"/>
                <wp:positionH relativeFrom="column">
                  <wp:posOffset>-901521</wp:posOffset>
                </wp:positionH>
                <wp:positionV relativeFrom="paragraph">
                  <wp:posOffset>-457200</wp:posOffset>
                </wp:positionV>
                <wp:extent cx="2743200" cy="4172755"/>
                <wp:effectExtent l="0" t="0" r="0" b="5715"/>
                <wp:wrapNone/>
                <wp:docPr id="4" name="Rectangle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xmlns:cx1="http://schemas.microsoft.com/office/drawing/2015/9/8/chartex" val="1"/>
                    </a:ext>
                  </a:extLst>
                </wp:docPr>
                <wp:cNvGraphicFramePr/>
                <a:graphic xmlns:a="http://schemas.openxmlformats.org/drawingml/2006/main">
                  <a:graphicData uri="http://schemas.microsoft.com/office/word/2010/wordprocessingShape">
                    <wps:wsp>
                      <wps:cNvSpPr/>
                      <wps:spPr>
                        <a:xfrm>
                          <a:off x="0" y="0"/>
                          <a:ext cx="2743200" cy="417275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DFF95" id="Rectangle 4" o:spid="_x0000_s1026" style="position:absolute;margin-left:-71pt;margin-top:-36pt;width:3in;height:32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" fillcolor="#2e308b [3204]" stroked="f" strokeweight="2pt">
                <v:fill color2="#27a3da [3205]" focus="100%" type="gradient"/>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4"/>
        <w:gridCol w:w="1559"/>
        <w:gridCol w:w="3117"/>
      </w:tblGrid>
      <w:tr w:rsidR="000B1531" w:rsidRPr="00596387" w:rsidTr="00021DF1">
        <w:trPr>
          <w:trHeight w:val="9360"/>
        </w:trPr>
        <w:tc>
          <w:tcPr>
            <w:tcW w:w="6233" w:type="dxa"/>
            <w:gridSpan w:val="2"/>
            <w:vAlign w:val="bottom"/>
          </w:tcPr>
          <w:p w:rsidR="000B1531" w:rsidRPr="00596387" w:rsidRDefault="004B49F9" w:rsidP="000B1531">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313pt;height:330.5pt">
                  <v:imagedata r:id="rId11" o:title="html5-css31 (1)"/>
                </v:shape>
              </w:pict>
            </w:r>
          </w:p>
        </w:tc>
        <w:tc>
          <w:tcPr>
            <w:tcW w:w="3117" w:type="dxa"/>
          </w:tcPr>
          <w:p w:rsidR="000B1531" w:rsidRPr="00596387" w:rsidRDefault="004B49F9" w:rsidP="000B1531">
            <w:pPr>
              <w:jc w:val="center"/>
            </w:pPr>
            <w:r>
              <w:pict>
                <v:shape id="_x0000_i1178" type="#_x0000_t75" style="width:155.5pt;height:40.5pt">
                  <v:imagedata r:id="rId12" o:title="download"/>
                </v:shape>
              </w:pict>
            </w:r>
          </w:p>
        </w:tc>
      </w:tr>
      <w:tr w:rsidR="003D2740" w:rsidRPr="00596387" w:rsidTr="007F06A8">
        <w:trPr>
          <w:trHeight w:val="2331"/>
        </w:trPr>
        <w:tc>
          <w:tcPr>
            <w:tcW w:w="9350" w:type="dxa"/>
            <w:gridSpan w:val="3"/>
            <w:vAlign w:val="bottom"/>
          </w:tcPr>
          <w:p w:rsidR="004B49F9" w:rsidRDefault="004B49F9" w:rsidP="004B49F9">
            <w:pPr>
              <w:pStyle w:val="Titre3"/>
              <w:rPr>
                <w:rFonts w:asciiTheme="minorHAnsi" w:eastAsiaTheme="minorEastAsia" w:hAnsiTheme="minorHAnsi" w:cstheme="minorBidi"/>
                <w:color w:val="auto"/>
                <w:sz w:val="28"/>
              </w:rPr>
            </w:pPr>
          </w:p>
          <w:p w:rsidR="004B49F9" w:rsidRDefault="004B49F9" w:rsidP="004B49F9">
            <w:pPr>
              <w:pStyle w:val="Titre3"/>
              <w:rPr>
                <w:rFonts w:asciiTheme="minorHAnsi" w:eastAsiaTheme="minorEastAsia" w:hAnsiTheme="minorHAnsi" w:cstheme="minorBidi"/>
                <w:color w:val="auto"/>
                <w:sz w:val="28"/>
              </w:rPr>
            </w:pPr>
          </w:p>
          <w:p w:rsidR="003D2740" w:rsidRPr="00966B7E" w:rsidRDefault="00966B7E" w:rsidP="004B49F9">
            <w:pPr>
              <w:pStyle w:val="Titre3"/>
              <w:rPr>
                <w:rFonts w:asciiTheme="majorBidi" w:hAnsiTheme="majorBidi"/>
                <w:b/>
                <w:bCs/>
                <w:sz w:val="56"/>
                <w:szCs w:val="56"/>
              </w:rPr>
            </w:pPr>
            <w:r>
              <w:rPr>
                <w:rFonts w:asciiTheme="majorBidi" w:hAnsiTheme="majorBidi"/>
                <w:b/>
                <w:bCs/>
                <w:sz w:val="56"/>
                <w:szCs w:val="56"/>
              </w:rPr>
              <w:t xml:space="preserve">    </w:t>
            </w:r>
            <w:r w:rsidR="004B49F9" w:rsidRPr="00966B7E">
              <w:rPr>
                <w:rFonts w:asciiTheme="majorBidi" w:hAnsiTheme="majorBidi"/>
                <w:b/>
                <w:bCs/>
                <w:sz w:val="56"/>
                <w:szCs w:val="56"/>
              </w:rPr>
              <w:t>Brief projet Niveau 1 HTML / CSS</w:t>
            </w:r>
          </w:p>
          <w:p w:rsidR="004B49F9" w:rsidRDefault="004B49F9" w:rsidP="004B49F9"/>
          <w:p w:rsidR="004B49F9" w:rsidRDefault="004B49F9" w:rsidP="004B49F9"/>
          <w:p w:rsidR="004B49F9" w:rsidRDefault="004B49F9" w:rsidP="004B49F9"/>
          <w:p w:rsidR="004B49F9" w:rsidRDefault="004B49F9" w:rsidP="004B49F9"/>
          <w:p w:rsidR="004B49F9" w:rsidRDefault="004B49F9" w:rsidP="004B49F9"/>
          <w:p w:rsidR="004B49F9" w:rsidRDefault="004B49F9" w:rsidP="004B49F9"/>
          <w:p w:rsidR="004B49F9" w:rsidRPr="004B49F9" w:rsidRDefault="004B49F9" w:rsidP="004B49F9"/>
        </w:tc>
      </w:tr>
      <w:tr w:rsidR="000B1531" w:rsidRPr="00596387" w:rsidTr="007F06A8">
        <w:trPr>
          <w:trHeight w:val="1645"/>
        </w:trPr>
        <w:tc>
          <w:tcPr>
            <w:tcW w:w="4674" w:type="dxa"/>
            <w:vAlign w:val="center"/>
          </w:tcPr>
          <w:p w:rsidR="00966B7E" w:rsidRPr="00966B7E" w:rsidRDefault="00966B7E" w:rsidP="00966B7E">
            <w:pPr>
              <w:rPr>
                <w:rFonts w:asciiTheme="majorBidi" w:hAnsiTheme="majorBidi" w:cstheme="majorBidi"/>
                <w:noProof/>
                <w:sz w:val="36"/>
                <w:szCs w:val="36"/>
              </w:rPr>
            </w:pPr>
            <w:r w:rsidRPr="00966B7E">
              <w:rPr>
                <w:rFonts w:asciiTheme="majorBidi" w:hAnsiTheme="majorBidi" w:cstheme="majorBidi"/>
                <w:noProof/>
                <w:sz w:val="36"/>
                <w:szCs w:val="36"/>
              </w:rPr>
              <w:t>Realisé par :</w:t>
            </w:r>
          </w:p>
          <w:p w:rsidR="00966B7E" w:rsidRPr="00966B7E" w:rsidRDefault="00966B7E" w:rsidP="00966B7E">
            <w:pPr>
              <w:rPr>
                <w:rFonts w:asciiTheme="majorBidi" w:hAnsiTheme="majorBidi" w:cstheme="majorBidi"/>
                <w:noProof/>
                <w:sz w:val="36"/>
                <w:szCs w:val="36"/>
              </w:rPr>
            </w:pPr>
          </w:p>
          <w:p w:rsidR="00966B7E" w:rsidRPr="00966B7E" w:rsidRDefault="00966B7E" w:rsidP="00966B7E">
            <w:pPr>
              <w:rPr>
                <w:rFonts w:asciiTheme="majorBidi" w:hAnsiTheme="majorBidi" w:cstheme="majorBidi"/>
                <w:b/>
                <w:bCs/>
                <w:noProof/>
                <w:sz w:val="36"/>
                <w:szCs w:val="36"/>
              </w:rPr>
            </w:pPr>
            <w:r w:rsidRPr="00966B7E">
              <w:rPr>
                <w:rFonts w:asciiTheme="majorBidi" w:hAnsiTheme="majorBidi" w:cstheme="majorBidi"/>
                <w:b/>
                <w:bCs/>
                <w:noProof/>
                <w:sz w:val="36"/>
                <w:szCs w:val="36"/>
              </w:rPr>
              <w:t>ANOUAR SOROUR</w:t>
            </w:r>
          </w:p>
          <w:p w:rsidR="000B1531" w:rsidRPr="00596387" w:rsidRDefault="000B1531" w:rsidP="00672E24">
            <w:pPr>
              <w:pStyle w:val="Titre3"/>
            </w:pPr>
          </w:p>
        </w:tc>
        <w:tc>
          <w:tcPr>
            <w:tcW w:w="4676" w:type="dxa"/>
            <w:gridSpan w:val="2"/>
            <w:shd w:val="clear" w:color="auto" w:fill="D9D9D9" w:themeFill="background1" w:themeFillShade="D9"/>
          </w:tcPr>
          <w:p w:rsidR="00966B7E" w:rsidRDefault="00966B7E">
            <w:r>
              <w:t xml:space="preserve"> </w:t>
            </w:r>
          </w:p>
          <w:p w:rsidR="00966B7E" w:rsidRDefault="00966B7E">
            <w:pPr>
              <w:rPr>
                <w:rFonts w:asciiTheme="majorBidi" w:hAnsiTheme="majorBidi" w:cstheme="majorBidi"/>
                <w:sz w:val="36"/>
                <w:szCs w:val="36"/>
              </w:rPr>
            </w:pPr>
            <w:r>
              <w:t xml:space="preserve">                    </w:t>
            </w:r>
            <w:r w:rsidRPr="00966B7E">
              <w:rPr>
                <w:rFonts w:asciiTheme="majorBidi" w:hAnsiTheme="majorBidi" w:cstheme="majorBidi"/>
                <w:sz w:val="36"/>
                <w:szCs w:val="36"/>
              </w:rPr>
              <w:t>Breife Projet</w:t>
            </w:r>
          </w:p>
          <w:p w:rsidR="00966B7E" w:rsidRPr="00966B7E" w:rsidRDefault="00966B7E">
            <w:pPr>
              <w:rPr>
                <w:rFonts w:asciiTheme="majorBidi" w:hAnsiTheme="majorBidi" w:cstheme="majorBidi"/>
                <w:sz w:val="36"/>
                <w:szCs w:val="36"/>
              </w:rPr>
            </w:pPr>
            <w:r>
              <w:rPr>
                <w:rFonts w:asciiTheme="majorBidi" w:hAnsiTheme="majorBidi" w:cstheme="majorBidi"/>
                <w:sz w:val="36"/>
                <w:szCs w:val="36"/>
              </w:rPr>
              <w:t xml:space="preserve">                   Niveau 1</w:t>
            </w:r>
          </w:p>
        </w:tc>
      </w:tr>
    </w:tbl>
    <w:p w:rsidR="00966B7E" w:rsidRDefault="00966B7E"/>
    <w:p w:rsidR="00966B7E" w:rsidRDefault="00966B7E" w:rsidP="00966B7E">
      <w:pPr>
        <w:pStyle w:val="Titre1"/>
        <w:shd w:val="clear" w:color="auto" w:fill="FFFFFF"/>
        <w:spacing w:before="150" w:after="150"/>
        <w:rPr>
          <w:rFonts w:asciiTheme="minorHAnsi" w:eastAsiaTheme="minorEastAsia" w:hAnsiTheme="minorHAnsi" w:cstheme="minorBidi"/>
          <w:b w:val="0"/>
          <w:color w:val="auto"/>
          <w:sz w:val="28"/>
          <w:szCs w:val="24"/>
        </w:rPr>
      </w:pPr>
      <w:r>
        <w:rPr>
          <w:rFonts w:asciiTheme="minorHAnsi" w:eastAsiaTheme="minorEastAsia" w:hAnsiTheme="minorHAnsi" w:cstheme="minorBidi"/>
          <w:b w:val="0"/>
          <w:color w:val="auto"/>
          <w:sz w:val="28"/>
          <w:szCs w:val="24"/>
        </w:rPr>
        <w:lastRenderedPageBreak/>
        <w:t xml:space="preserve"> </w:t>
      </w:r>
    </w:p>
    <w:p w:rsidR="00966B7E" w:rsidRDefault="00966B7E" w:rsidP="00966B7E">
      <w:pPr>
        <w:pStyle w:val="Titre1"/>
        <w:shd w:val="clear" w:color="auto" w:fill="FFFFFF"/>
        <w:spacing w:before="150" w:after="150"/>
        <w:rPr>
          <w:rStyle w:val="Titre3Car"/>
          <w:rFonts w:asciiTheme="majorBidi" w:hAnsiTheme="majorBidi"/>
        </w:rPr>
      </w:pPr>
    </w:p>
    <w:p w:rsidR="00966B7E" w:rsidRPr="00966B7E" w:rsidRDefault="00966B7E" w:rsidP="00966B7E">
      <w:pPr>
        <w:pStyle w:val="Titre1"/>
        <w:shd w:val="clear" w:color="auto" w:fill="FFFFFF"/>
        <w:spacing w:before="150" w:after="150"/>
        <w:rPr>
          <w:rFonts w:asciiTheme="majorBidi" w:hAnsiTheme="majorBidi"/>
          <w:b w:val="0"/>
          <w:bCs/>
          <w:sz w:val="44"/>
          <w:szCs w:val="44"/>
        </w:rPr>
      </w:pPr>
      <w:r w:rsidRPr="00966B7E">
        <w:rPr>
          <w:rStyle w:val="Titre3Car"/>
          <w:rFonts w:asciiTheme="majorBidi" w:hAnsiTheme="majorBidi"/>
        </w:rPr>
        <w:t>INTRODUCTION</w:t>
      </w:r>
      <w:r w:rsidRPr="00966B7E">
        <w:rPr>
          <w:rFonts w:asciiTheme="majorBidi" w:hAnsiTheme="majorBidi"/>
          <w:b w:val="0"/>
          <w:bCs/>
          <w:sz w:val="36"/>
          <w:szCs w:val="36"/>
        </w:rPr>
        <w:t xml:space="preserve"> </w:t>
      </w:r>
      <w:r w:rsidRPr="00966B7E">
        <w:rPr>
          <w:rStyle w:val="Titre3Car"/>
          <w:rFonts w:asciiTheme="majorBidi" w:hAnsiTheme="majorBidi"/>
        </w:rPr>
        <w:t>:</w:t>
      </w:r>
    </w:p>
    <w:p w:rsidR="00966B7E" w:rsidRPr="009929E0" w:rsidRDefault="00966B7E" w:rsidP="00966B7E">
      <w:pPr>
        <w:pStyle w:val="NormalWeb"/>
        <w:shd w:val="clear" w:color="auto" w:fill="FFFFFF"/>
        <w:spacing w:before="288" w:beforeAutospacing="0" w:after="288" w:afterAutospacing="0"/>
        <w:rPr>
          <w:rFonts w:asciiTheme="majorHAnsi" w:hAnsiTheme="majorHAnsi" w:cstheme="majorHAnsi"/>
          <w:color w:val="000000"/>
          <w:lang w:val="fr-FR"/>
        </w:rPr>
      </w:pPr>
      <w:r w:rsidRPr="000165E7">
        <w:rPr>
          <w:b/>
          <w:bCs/>
          <w:sz w:val="36"/>
          <w:szCs w:val="36"/>
          <w:lang w:val="fr-FR"/>
        </w:rPr>
        <w:t xml:space="preserve">HTML </w:t>
      </w:r>
      <w:r w:rsidRPr="00074075">
        <w:rPr>
          <w:rFonts w:asciiTheme="majorBidi" w:hAnsiTheme="majorBidi" w:cstheme="majorBidi"/>
          <w:b/>
          <w:bCs/>
          <w:sz w:val="36"/>
          <w:szCs w:val="36"/>
          <w:lang w:val="fr-FR"/>
        </w:rPr>
        <w:t>:</w:t>
      </w:r>
      <w:r w:rsidRPr="00074075">
        <w:rPr>
          <w:rFonts w:asciiTheme="minorBidi" w:hAnsiTheme="minorBidi" w:cstheme="minorBidi"/>
          <w:b/>
          <w:bCs/>
          <w:sz w:val="36"/>
          <w:szCs w:val="36"/>
          <w:lang w:val="fr-FR"/>
        </w:rPr>
        <w:t xml:space="preserve"> </w:t>
      </w:r>
      <w:r w:rsidRPr="009929E0">
        <w:rPr>
          <w:rFonts w:asciiTheme="majorHAnsi" w:hAnsiTheme="majorHAnsi" w:cstheme="majorHAnsi"/>
          <w:color w:val="000000"/>
          <w:lang w:val="fr-FR"/>
        </w:rPr>
        <w:t>HTML est le langage de balisage standard pour la création de pages Web.</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HTML signifie Hyper Text Markup Language</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HTML décrit la structure d'une page Web</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HTML se compose d'une série d'éléments</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Les éléments HTML indiquent au navigateur comment afficher le contenu</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Les éléments HTML sont représentés par des balises</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Les balises HTML étiquettent des éléments de contenu tels que "en-tête", "paragraphe", "tableau", etc.</w:t>
      </w:r>
    </w:p>
    <w:p w:rsidR="00966B7E" w:rsidRPr="009929E0" w:rsidRDefault="00966B7E" w:rsidP="00966B7E">
      <w:pPr>
        <w:numPr>
          <w:ilvl w:val="0"/>
          <w:numId w:val="1"/>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Les navigateurs n'affichent pas les balises HTML, mais les utilisent pour restituer le contenu de la page</w:t>
      </w:r>
    </w:p>
    <w:p w:rsidR="00966B7E" w:rsidRPr="009929E0" w:rsidRDefault="00966B7E" w:rsidP="00966B7E">
      <w:pPr>
        <w:shd w:val="clear" w:color="auto" w:fill="FFFFFF"/>
        <w:spacing w:before="100" w:beforeAutospacing="1" w:after="100" w:afterAutospacing="1"/>
        <w:ind w:left="360"/>
        <w:rPr>
          <w:rFonts w:asciiTheme="majorHAnsi" w:eastAsia="Times New Roman" w:hAnsiTheme="majorHAnsi" w:cstheme="majorHAnsi"/>
          <w:color w:val="000000"/>
          <w:sz w:val="24"/>
        </w:rPr>
      </w:pPr>
      <w:r w:rsidRPr="00074075">
        <w:rPr>
          <w:rFonts w:asciiTheme="majorBidi" w:hAnsiTheme="majorBidi" w:cstheme="majorBidi"/>
          <w:b/>
          <w:bCs/>
          <w:color w:val="000000"/>
          <w:sz w:val="36"/>
          <w:szCs w:val="36"/>
        </w:rPr>
        <w:t xml:space="preserve">CSS </w:t>
      </w:r>
      <w:r w:rsidRPr="00074075">
        <w:rPr>
          <w:rFonts w:asciiTheme="majorBidi" w:hAnsiTheme="majorBidi" w:cstheme="majorBidi"/>
          <w:b/>
          <w:bCs/>
          <w:sz w:val="36"/>
          <w:szCs w:val="36"/>
        </w:rPr>
        <w:t>:</w:t>
      </w:r>
      <w:r w:rsidRPr="00074075">
        <w:rPr>
          <w:rFonts w:asciiTheme="majorBidi" w:hAnsiTheme="majorBidi" w:cstheme="majorBidi"/>
          <w:color w:val="000000"/>
          <w:sz w:val="36"/>
          <w:szCs w:val="36"/>
        </w:rPr>
        <w:t xml:space="preserve"> </w:t>
      </w:r>
      <w:r w:rsidRPr="00074075">
        <w:rPr>
          <w:rFonts w:asciiTheme="minorBidi" w:hAnsiTheme="minorBidi"/>
          <w:color w:val="000000"/>
          <w:szCs w:val="28"/>
        </w:rPr>
        <w:t xml:space="preserve">  </w:t>
      </w:r>
      <w:r w:rsidRPr="009929E0">
        <w:rPr>
          <w:rFonts w:asciiTheme="majorHAnsi" w:eastAsia="Times New Roman" w:hAnsiTheme="majorHAnsi" w:cstheme="majorHAnsi"/>
          <w:color w:val="000000"/>
          <w:sz w:val="24"/>
        </w:rPr>
        <w:t>CSS décrit comment</w:t>
      </w:r>
      <w:r w:rsidRPr="009929E0">
        <w:rPr>
          <w:rFonts w:asciiTheme="majorHAnsi" w:eastAsia="Times New Roman" w:hAnsiTheme="majorHAnsi" w:cstheme="majorHAnsi"/>
          <w:b/>
          <w:bCs/>
          <w:color w:val="000000"/>
          <w:sz w:val="24"/>
        </w:rPr>
        <w:t xml:space="preserve"> </w:t>
      </w:r>
      <w:r w:rsidRPr="009929E0">
        <w:rPr>
          <w:rFonts w:asciiTheme="majorHAnsi" w:eastAsia="Times New Roman" w:hAnsiTheme="majorHAnsi" w:cstheme="majorHAnsi"/>
          <w:color w:val="000000"/>
          <w:sz w:val="24"/>
        </w:rPr>
        <w:t>les éléments HTML doivent être affichés à l'écran, sur papier ou sur d'autres supports</w:t>
      </w:r>
    </w:p>
    <w:p w:rsidR="00966B7E" w:rsidRPr="009929E0" w:rsidRDefault="00966B7E" w:rsidP="00966B7E">
      <w:pPr>
        <w:numPr>
          <w:ilvl w:val="0"/>
          <w:numId w:val="2"/>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CSS économise beaucoup de travail . Il peut contrôler la mise en page de plusieurs pages Web à la fois</w:t>
      </w:r>
    </w:p>
    <w:p w:rsidR="00966B7E" w:rsidRPr="009929E0" w:rsidRDefault="00966B7E" w:rsidP="00966B7E">
      <w:pPr>
        <w:numPr>
          <w:ilvl w:val="0"/>
          <w:numId w:val="2"/>
        </w:numPr>
        <w:shd w:val="clear" w:color="auto" w:fill="FFFFFF"/>
        <w:spacing w:before="100" w:beforeAutospacing="1" w:after="100" w:afterAutospacing="1"/>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Les feuilles de style externes sont stockées dans des fichiers CSS</w:t>
      </w:r>
    </w:p>
    <w:p w:rsidR="00966B7E" w:rsidRDefault="00966B7E" w:rsidP="00966B7E">
      <w:pPr>
        <w:shd w:val="clear" w:color="auto" w:fill="FFFFFF"/>
        <w:spacing w:before="100" w:beforeAutospacing="1" w:after="100" w:afterAutospacing="1"/>
        <w:rPr>
          <w:rFonts w:asciiTheme="minorBidi" w:eastAsia="Times New Roman" w:hAnsiTheme="minorBidi"/>
          <w:color w:val="000000"/>
          <w:sz w:val="24"/>
        </w:rPr>
      </w:pPr>
    </w:p>
    <w:p w:rsidR="00966B7E" w:rsidRDefault="00966B7E" w:rsidP="00966B7E">
      <w:pPr>
        <w:shd w:val="clear" w:color="auto" w:fill="FFFFFF"/>
        <w:spacing w:before="100" w:beforeAutospacing="1" w:after="100" w:afterAutospacing="1"/>
        <w:rPr>
          <w:rFonts w:asciiTheme="majorBidi" w:hAnsiTheme="majorBidi" w:cstheme="majorBidi"/>
          <w:color w:val="222222"/>
          <w:sz w:val="36"/>
          <w:szCs w:val="36"/>
          <w:shd w:val="clear" w:color="auto" w:fill="F8F9FA"/>
        </w:rPr>
      </w:pPr>
      <w:r>
        <w:br/>
      </w:r>
      <w:r w:rsidRPr="00B46EDB">
        <w:rPr>
          <w:rFonts w:asciiTheme="majorBidi" w:hAnsiTheme="majorBidi" w:cstheme="majorBidi"/>
          <w:color w:val="222222"/>
          <w:sz w:val="36"/>
          <w:szCs w:val="36"/>
          <w:shd w:val="clear" w:color="auto" w:fill="F8F9FA"/>
        </w:rPr>
        <w:t>DEFINITION HTML :</w:t>
      </w:r>
      <w:r>
        <w:rPr>
          <w:rFonts w:asciiTheme="majorBidi" w:hAnsiTheme="majorBidi" w:cstheme="majorBidi"/>
          <w:color w:val="222222"/>
          <w:sz w:val="36"/>
          <w:szCs w:val="36"/>
          <w:shd w:val="clear" w:color="auto" w:fill="F8F9FA"/>
        </w:rPr>
        <w:t xml:space="preserve"> </w:t>
      </w:r>
    </w:p>
    <w:p w:rsidR="005458A9" w:rsidRDefault="005458A9" w:rsidP="005458A9">
      <w:pPr>
        <w:shd w:val="clear" w:color="auto" w:fill="FFFFFF"/>
        <w:spacing w:before="100" w:beforeAutospacing="1" w:after="100" w:afterAutospacing="1"/>
        <w:rPr>
          <w:rFonts w:asciiTheme="majorBidi" w:hAnsiTheme="majorBidi" w:cstheme="majorBidi"/>
          <w:color w:val="222222"/>
          <w:sz w:val="36"/>
          <w:szCs w:val="36"/>
          <w:shd w:val="clear" w:color="auto" w:fill="F8F9FA"/>
        </w:rPr>
      </w:pPr>
    </w:p>
    <w:p w:rsidR="00966B7E" w:rsidRDefault="005458A9" w:rsidP="005458A9">
      <w:pPr>
        <w:shd w:val="clear" w:color="auto" w:fill="FFFFFF"/>
        <w:spacing w:before="100" w:beforeAutospacing="1" w:after="100" w:afterAutospacing="1"/>
        <w:rPr>
          <w:rFonts w:asciiTheme="majorBidi" w:hAnsiTheme="majorBidi" w:cstheme="majorBidi"/>
          <w:color w:val="222222"/>
          <w:sz w:val="36"/>
          <w:szCs w:val="36"/>
          <w:shd w:val="clear" w:color="auto" w:fill="F8F9FA"/>
        </w:rPr>
      </w:pPr>
      <w:r>
        <w:rPr>
          <w:rFonts w:asciiTheme="majorBidi" w:hAnsiTheme="majorBidi" w:cstheme="majorBidi"/>
          <w:noProof/>
          <w:color w:val="222222"/>
          <w:sz w:val="36"/>
          <w:szCs w:val="36"/>
          <w:shd w:val="clear" w:color="auto" w:fill="F8F9FA"/>
          <w:lang w:val="en-US"/>
        </w:rPr>
        <w:drawing>
          <wp:anchor distT="0" distB="0" distL="114300" distR="114300" simplePos="0" relativeHeight="251664384" behindDoc="1" locked="0" layoutInCell="1" allowOverlap="1" wp14:anchorId="2D73D9CD" wp14:editId="50774F55">
            <wp:simplePos x="0" y="0"/>
            <wp:positionH relativeFrom="margin">
              <wp:posOffset>-25400</wp:posOffset>
            </wp:positionH>
            <wp:positionV relativeFrom="margin">
              <wp:posOffset>6268720</wp:posOffset>
            </wp:positionV>
            <wp:extent cx="5937250" cy="2070100"/>
            <wp:effectExtent l="0" t="0" r="6350" b="6350"/>
            <wp:wrapSquare wrapText="bothSides"/>
            <wp:docPr id="9" name="Image 9" descr="Annotation 2020-01-13 09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nnotation 2020-01-13 095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070100"/>
                    </a:xfrm>
                    <a:prstGeom prst="rect">
                      <a:avLst/>
                    </a:prstGeom>
                    <a:noFill/>
                    <a:ln>
                      <a:noFill/>
                    </a:ln>
                  </pic:spPr>
                </pic:pic>
              </a:graphicData>
            </a:graphic>
          </wp:anchor>
        </w:drawing>
      </w:r>
    </w:p>
    <w:p w:rsidR="00966B7E" w:rsidRDefault="00966B7E" w:rsidP="00966B7E">
      <w:pPr>
        <w:shd w:val="clear" w:color="auto" w:fill="FFFFFF"/>
        <w:spacing w:before="100" w:beforeAutospacing="1" w:after="100" w:afterAutospacing="1"/>
        <w:rPr>
          <w:rFonts w:asciiTheme="majorBidi" w:hAnsiTheme="majorBidi" w:cstheme="majorBidi"/>
          <w:color w:val="000000"/>
          <w:sz w:val="36"/>
          <w:szCs w:val="36"/>
        </w:rPr>
      </w:pPr>
    </w:p>
    <w:p w:rsidR="00966B7E" w:rsidRDefault="00966B7E" w:rsidP="00966B7E">
      <w:pPr>
        <w:shd w:val="clear" w:color="auto" w:fill="FFFFFF"/>
        <w:spacing w:before="100" w:beforeAutospacing="1" w:after="100" w:afterAutospacing="1"/>
        <w:rPr>
          <w:rFonts w:asciiTheme="majorBidi" w:hAnsiTheme="majorBidi" w:cstheme="majorBidi"/>
          <w:color w:val="000000"/>
          <w:sz w:val="36"/>
          <w:szCs w:val="36"/>
        </w:rPr>
      </w:pPr>
    </w:p>
    <w:p w:rsidR="00B07F16" w:rsidRDefault="00B07F16" w:rsidP="00966B7E">
      <w:pPr>
        <w:shd w:val="clear" w:color="auto" w:fill="FFFFFF"/>
        <w:spacing w:before="100" w:beforeAutospacing="1" w:after="100" w:afterAutospacing="1"/>
        <w:rPr>
          <w:rFonts w:asciiTheme="majorBidi" w:hAnsiTheme="majorBidi" w:cstheme="majorBidi"/>
          <w:color w:val="000000"/>
          <w:sz w:val="36"/>
          <w:szCs w:val="36"/>
        </w:rPr>
      </w:pPr>
    </w:p>
    <w:p w:rsidR="00966B7E" w:rsidRDefault="00966B7E" w:rsidP="00966B7E">
      <w:pPr>
        <w:shd w:val="clear" w:color="auto" w:fill="FFFFFF"/>
        <w:spacing w:before="100" w:beforeAutospacing="1" w:after="100" w:afterAutospacing="1"/>
        <w:rPr>
          <w:rFonts w:asciiTheme="majorBidi" w:hAnsiTheme="majorBidi" w:cstheme="majorBidi"/>
          <w:color w:val="000000"/>
          <w:sz w:val="36"/>
          <w:szCs w:val="36"/>
        </w:rPr>
      </w:pPr>
      <w:r w:rsidRPr="00AE3ED3">
        <w:rPr>
          <w:rFonts w:asciiTheme="majorBidi" w:hAnsiTheme="majorBidi" w:cstheme="majorBidi"/>
          <w:color w:val="000000"/>
          <w:sz w:val="36"/>
          <w:szCs w:val="36"/>
        </w:rPr>
        <w:lastRenderedPageBreak/>
        <w:t>Expliqué</w:t>
      </w:r>
      <w:r>
        <w:rPr>
          <w:rFonts w:asciiTheme="majorBidi" w:hAnsiTheme="majorBidi" w:cstheme="majorBidi"/>
          <w:color w:val="000000"/>
          <w:sz w:val="36"/>
          <w:szCs w:val="36"/>
        </w:rPr>
        <w:t xml:space="preserve"> </w:t>
      </w:r>
      <w:r w:rsidRPr="00AE3ED3">
        <w:rPr>
          <w:rFonts w:asciiTheme="majorBidi" w:hAnsiTheme="majorBidi" w:cstheme="majorBidi"/>
          <w:color w:val="000000"/>
          <w:sz w:val="36"/>
          <w:szCs w:val="36"/>
        </w:rPr>
        <w:t>:</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&lt;!DOCTYPE html&gt;</w:t>
      </w:r>
      <w:r w:rsidRPr="00AE3ED3">
        <w:rPr>
          <w:rFonts w:asciiTheme="majorHAnsi" w:eastAsia="Times New Roman" w:hAnsiTheme="majorHAnsi" w:cstheme="majorHAnsi"/>
          <w:color w:val="000000"/>
          <w:sz w:val="24"/>
        </w:rPr>
        <w:t>déclaration définit ce document comme étant HTML5</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&lt;html&gt;</w:t>
      </w:r>
      <w:r w:rsidRPr="00AE3ED3">
        <w:rPr>
          <w:rFonts w:asciiTheme="majorHAnsi" w:eastAsia="Times New Roman" w:hAnsiTheme="majorHAnsi" w:cstheme="majorHAnsi"/>
          <w:color w:val="000000"/>
          <w:sz w:val="24"/>
        </w:rPr>
        <w:t>élément est l'élément racine d'une page HTML</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&lt;head&gt;</w:t>
      </w:r>
      <w:r w:rsidRPr="00AE3ED3">
        <w:rPr>
          <w:rFonts w:asciiTheme="majorHAnsi" w:eastAsia="Times New Roman" w:hAnsiTheme="majorHAnsi" w:cstheme="majorHAnsi"/>
          <w:color w:val="000000"/>
          <w:sz w:val="24"/>
        </w:rPr>
        <w:t>élément contient des méta-informations sur le document</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&lt;title&gt;</w:t>
      </w:r>
      <w:r w:rsidRPr="00AE3ED3">
        <w:rPr>
          <w:rFonts w:asciiTheme="majorHAnsi" w:eastAsia="Times New Roman" w:hAnsiTheme="majorHAnsi" w:cstheme="majorHAnsi"/>
          <w:color w:val="000000"/>
          <w:sz w:val="24"/>
        </w:rPr>
        <w:t>élément spécifie un titre pour le document</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&lt;body&gt;</w:t>
      </w:r>
      <w:r w:rsidRPr="00AE3ED3">
        <w:rPr>
          <w:rFonts w:asciiTheme="majorHAnsi" w:eastAsia="Times New Roman" w:hAnsiTheme="majorHAnsi" w:cstheme="majorHAnsi"/>
          <w:color w:val="000000"/>
          <w:sz w:val="24"/>
        </w:rPr>
        <w:t>élément contient le contenu de la page visible</w:t>
      </w:r>
    </w:p>
    <w:p w:rsidR="00966B7E" w:rsidRPr="00AE3ED3" w:rsidRDefault="00966B7E" w:rsidP="00966B7E">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AE3ED3">
        <w:rPr>
          <w:rFonts w:asciiTheme="majorHAnsi" w:eastAsia="Times New Roman" w:hAnsiTheme="majorHAnsi" w:cstheme="majorHAnsi"/>
          <w:color w:val="000000"/>
          <w:sz w:val="24"/>
        </w:rPr>
        <w:t> </w:t>
      </w:r>
      <w:r w:rsidRPr="009929E0">
        <w:rPr>
          <w:rFonts w:asciiTheme="majorHAnsi" w:eastAsia="Times New Roman" w:hAnsiTheme="majorHAnsi" w:cstheme="majorHAnsi"/>
          <w:color w:val="DC143C"/>
          <w:sz w:val="24"/>
          <w:shd w:val="clear" w:color="auto" w:fill="F1F1F1"/>
        </w:rPr>
        <w:t>&lt;h1&gt;</w:t>
      </w:r>
      <w:r w:rsidRPr="00AE3ED3">
        <w:rPr>
          <w:rFonts w:asciiTheme="majorHAnsi" w:eastAsia="Times New Roman" w:hAnsiTheme="majorHAnsi" w:cstheme="majorHAnsi"/>
          <w:color w:val="000000"/>
          <w:sz w:val="24"/>
        </w:rPr>
        <w:t>élément définit un grand titre</w:t>
      </w:r>
    </w:p>
    <w:p w:rsidR="00B07F16" w:rsidRPr="009929E0" w:rsidRDefault="00966B7E" w:rsidP="00B07F16">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9929E0">
        <w:rPr>
          <w:rFonts w:asciiTheme="majorHAnsi" w:eastAsia="Times New Roman" w:hAnsiTheme="majorHAnsi" w:cstheme="majorHAnsi"/>
          <w:color w:val="000000"/>
          <w:sz w:val="24"/>
        </w:rPr>
        <w:t xml:space="preserve"> </w:t>
      </w:r>
      <w:r w:rsidRPr="009929E0">
        <w:rPr>
          <w:rFonts w:asciiTheme="majorHAnsi" w:eastAsia="Times New Roman" w:hAnsiTheme="majorHAnsi" w:cstheme="majorHAnsi"/>
          <w:color w:val="DC143C"/>
          <w:sz w:val="24"/>
          <w:shd w:val="clear" w:color="auto" w:fill="F1F1F1"/>
        </w:rPr>
        <w:t>&lt;p&gt;</w:t>
      </w:r>
      <w:r w:rsidRPr="00AE3ED3">
        <w:rPr>
          <w:rFonts w:asciiTheme="majorHAnsi" w:eastAsia="Times New Roman" w:hAnsiTheme="majorHAnsi" w:cstheme="majorHAnsi"/>
          <w:color w:val="000000"/>
          <w:sz w:val="24"/>
        </w:rPr>
        <w:t>élément définit un paragraphe</w:t>
      </w:r>
    </w:p>
    <w:p w:rsidR="00966B7E" w:rsidRPr="009929E0" w:rsidRDefault="00B07F16" w:rsidP="00B07F16">
      <w:pPr>
        <w:shd w:val="clear" w:color="auto" w:fill="FFFFFF"/>
        <w:spacing w:before="100" w:beforeAutospacing="1" w:after="100" w:afterAutospacing="1"/>
        <w:ind w:left="720"/>
        <w:rPr>
          <w:rFonts w:asciiTheme="majorHAnsi" w:eastAsia="Times New Roman" w:hAnsiTheme="majorHAnsi" w:cstheme="majorHAnsi"/>
          <w:color w:val="000000"/>
          <w:sz w:val="24"/>
        </w:rPr>
      </w:pPr>
      <w:r w:rsidRPr="009929E0">
        <w:rPr>
          <w:rFonts w:asciiTheme="majorHAnsi" w:eastAsia="Times New Roman" w:hAnsiTheme="majorHAnsi" w:cstheme="majorHAnsi"/>
          <w:color w:val="DC143C"/>
          <w:sz w:val="24"/>
          <w:shd w:val="clear" w:color="auto" w:fill="F1F1F1"/>
        </w:rPr>
        <w:t xml:space="preserve"> &lt;div&gt;</w:t>
      </w:r>
      <w:r w:rsidRPr="009929E0">
        <w:rPr>
          <w:rFonts w:asciiTheme="majorHAnsi" w:hAnsiTheme="majorHAnsi" w:cstheme="majorHAnsi"/>
          <w:color w:val="2A2A2A"/>
          <w:sz w:val="24"/>
        </w:rPr>
        <w:t xml:space="preserve"> </w:t>
      </w:r>
      <w:r w:rsidRPr="009929E0">
        <w:rPr>
          <w:rFonts w:asciiTheme="majorHAnsi" w:eastAsia="Times New Roman" w:hAnsiTheme="majorHAnsi" w:cstheme="majorHAnsi"/>
          <w:color w:val="2A2A2A"/>
          <w:sz w:val="24"/>
          <w:lang w:eastAsia="fr-FR"/>
        </w:rPr>
        <w:t>Définit un calque ou une section</w:t>
      </w:r>
    </w:p>
    <w:p w:rsidR="00B07F16" w:rsidRPr="009929E0" w:rsidRDefault="00B07F16" w:rsidP="009929E0">
      <w:pPr>
        <w:shd w:val="clear" w:color="auto" w:fill="FFFFFF"/>
        <w:spacing w:before="100" w:beforeAutospacing="1" w:after="100" w:afterAutospacing="1"/>
        <w:ind w:left="720"/>
        <w:rPr>
          <w:rFonts w:asciiTheme="majorHAnsi" w:eastAsia="Times New Roman" w:hAnsiTheme="majorHAnsi" w:cstheme="majorHAnsi"/>
          <w:color w:val="2A2A2A"/>
          <w:sz w:val="24"/>
          <w:lang w:eastAsia="fr-FR"/>
        </w:rPr>
      </w:pPr>
      <w:r w:rsidRPr="009929E0">
        <w:rPr>
          <w:rFonts w:asciiTheme="majorHAnsi" w:eastAsia="Times New Roman" w:hAnsiTheme="majorHAnsi" w:cstheme="majorHAnsi"/>
          <w:color w:val="DC143C"/>
          <w:sz w:val="24"/>
          <w:shd w:val="clear" w:color="auto" w:fill="F1F1F1"/>
        </w:rPr>
        <w:t xml:space="preserve"> &lt;a&gt; </w:t>
      </w:r>
      <w:r w:rsidRPr="009929E0">
        <w:rPr>
          <w:rFonts w:asciiTheme="majorHAnsi" w:eastAsia="Times New Roman" w:hAnsiTheme="majorHAnsi" w:cstheme="majorHAnsi"/>
          <w:color w:val="2A2A2A"/>
          <w:sz w:val="24"/>
          <w:lang w:eastAsia="fr-FR"/>
        </w:rPr>
        <w:t>Définit un lien</w:t>
      </w:r>
    </w:p>
    <w:p w:rsidR="00966B7E" w:rsidRPr="003F02F6" w:rsidRDefault="00966B7E" w:rsidP="00966B7E">
      <w:pPr>
        <w:pStyle w:val="Titre2"/>
        <w:shd w:val="clear" w:color="auto" w:fill="FFFFFF"/>
        <w:spacing w:before="150" w:after="150"/>
        <w:rPr>
          <w:rFonts w:asciiTheme="majorBidi" w:hAnsiTheme="majorBidi"/>
          <w:color w:val="000000"/>
          <w:sz w:val="40"/>
          <w:szCs w:val="40"/>
        </w:rPr>
      </w:pPr>
      <w:r w:rsidRPr="003F02F6">
        <w:rPr>
          <w:rFonts w:asciiTheme="majorBidi" w:hAnsiTheme="majorBidi"/>
          <w:color w:val="000000"/>
          <w:sz w:val="40"/>
          <w:szCs w:val="40"/>
        </w:rPr>
        <w:t>Structure de la page HTML</w:t>
      </w:r>
      <w:r>
        <w:rPr>
          <w:rFonts w:asciiTheme="majorBidi" w:hAnsiTheme="majorBidi"/>
          <w:color w:val="000000"/>
          <w:sz w:val="40"/>
          <w:szCs w:val="40"/>
        </w:rPr>
        <w:t> :</w:t>
      </w:r>
    </w:p>
    <w:p w:rsidR="00966B7E" w:rsidRPr="00B07F16" w:rsidRDefault="00966B7E" w:rsidP="00B07F16">
      <w:pPr>
        <w:pStyle w:val="NormalWeb"/>
        <w:shd w:val="clear" w:color="auto" w:fill="FFFFFF"/>
        <w:spacing w:before="288" w:beforeAutospacing="0" w:after="288" w:afterAutospacing="0"/>
        <w:rPr>
          <w:rFonts w:asciiTheme="minorBidi" w:hAnsiTheme="minorBidi" w:cstheme="minorBidi"/>
          <w:color w:val="000000"/>
          <w:sz w:val="23"/>
          <w:szCs w:val="23"/>
          <w:lang w:val="fr-FR"/>
        </w:rPr>
      </w:pPr>
      <w:r w:rsidRPr="003F02F6">
        <w:rPr>
          <w:rFonts w:asciiTheme="minorBidi" w:hAnsiTheme="minorBidi" w:cstheme="minorBidi"/>
          <w:color w:val="000000"/>
          <w:sz w:val="23"/>
          <w:szCs w:val="23"/>
          <w:lang w:val="fr-FR"/>
        </w:rPr>
        <w:t>Voici une visualisati</w:t>
      </w:r>
      <w:r>
        <w:rPr>
          <w:rFonts w:asciiTheme="minorBidi" w:hAnsiTheme="minorBidi" w:cstheme="minorBidi"/>
          <w:color w:val="000000"/>
          <w:sz w:val="23"/>
          <w:szCs w:val="23"/>
          <w:lang w:val="fr-FR"/>
        </w:rPr>
        <w:t>on d'une structure de page HTML :</w:t>
      </w:r>
    </w:p>
    <w:p w:rsidR="00966B7E" w:rsidRDefault="006D6736">
      <w:r>
        <w:rPr>
          <w:rFonts w:asciiTheme="minorBidi" w:hAnsiTheme="minorBidi"/>
          <w:noProof/>
          <w:color w:val="000000"/>
          <w:sz w:val="23"/>
          <w:szCs w:val="23"/>
          <w:lang w:val="en-US"/>
        </w:rPr>
        <w:drawing>
          <wp:inline distT="0" distB="0" distL="0" distR="0">
            <wp:extent cx="5932170" cy="3876530"/>
            <wp:effectExtent l="0" t="0" r="0" b="0"/>
            <wp:docPr id="13" name="Image 13" descr="C:\Users\Youcode\AppData\Local\Microsoft\Windows\INetCache\Content.Word\Annotation 2020-01-13 135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Youcode\AppData\Local\Microsoft\Windows\INetCache\Content.Word\Annotation 2020-01-13 1350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3876530"/>
                    </a:xfrm>
                    <a:prstGeom prst="rect">
                      <a:avLst/>
                    </a:prstGeom>
                    <a:noFill/>
                    <a:ln>
                      <a:noFill/>
                    </a:ln>
                  </pic:spPr>
                </pic:pic>
              </a:graphicData>
            </a:graphic>
          </wp:inline>
        </w:drawing>
      </w:r>
    </w:p>
    <w:p w:rsidR="00966B7E" w:rsidRDefault="00966B7E"/>
    <w:p w:rsidR="00966B7E" w:rsidRDefault="00966B7E"/>
    <w:p w:rsidR="00966B7E" w:rsidRDefault="00966B7E"/>
    <w:p w:rsidR="00966B7E" w:rsidRDefault="00966B7E"/>
    <w:p w:rsidR="00966B7E" w:rsidRDefault="00966B7E"/>
    <w:p w:rsidR="00AE0720" w:rsidRDefault="00AE0720" w:rsidP="006D6736">
      <w:pPr>
        <w:rPr>
          <w:rFonts w:asciiTheme="majorBidi" w:hAnsiTheme="majorBidi" w:cstheme="majorBidi"/>
          <w:color w:val="222222"/>
          <w:sz w:val="36"/>
          <w:szCs w:val="36"/>
          <w:shd w:val="clear" w:color="auto" w:fill="F8F9FA"/>
        </w:rPr>
      </w:pPr>
    </w:p>
    <w:p w:rsidR="00966B7E" w:rsidRDefault="006D6736" w:rsidP="006D6736">
      <w:bookmarkStart w:id="0" w:name="_GoBack"/>
      <w:bookmarkEnd w:id="0"/>
      <w:r w:rsidRPr="00B46EDB">
        <w:rPr>
          <w:rFonts w:asciiTheme="majorBidi" w:hAnsiTheme="majorBidi" w:cstheme="majorBidi"/>
          <w:color w:val="222222"/>
          <w:sz w:val="36"/>
          <w:szCs w:val="36"/>
          <w:shd w:val="clear" w:color="auto" w:fill="F8F9FA"/>
        </w:rPr>
        <w:t>DEFINITION</w:t>
      </w:r>
      <w:r>
        <w:rPr>
          <w:rFonts w:asciiTheme="majorBidi" w:hAnsiTheme="majorBidi" w:cstheme="majorBidi"/>
          <w:color w:val="222222"/>
          <w:sz w:val="36"/>
          <w:szCs w:val="36"/>
          <w:shd w:val="clear" w:color="auto" w:fill="F8F9FA"/>
        </w:rPr>
        <w:t xml:space="preserve"> CSS :</w:t>
      </w:r>
    </w:p>
    <w:p w:rsidR="00966B7E" w:rsidRDefault="00966B7E"/>
    <w:p w:rsidR="00966B7E" w:rsidRDefault="005458A9">
      <w:r>
        <w:t xml:space="preserve"> </w:t>
      </w:r>
    </w:p>
    <w:p w:rsidR="005458A9" w:rsidRDefault="005458A9"/>
    <w:p w:rsidR="005458A9" w:rsidRDefault="005458A9">
      <w:r>
        <w:pict>
          <v:shape id="_x0000_i1183" type="#_x0000_t75" style="width:467pt;height:175pt">
            <v:imagedata r:id="rId15" o:title="Annotation 2020-01-13 151102"/>
          </v:shape>
        </w:pict>
      </w:r>
    </w:p>
    <w:p w:rsidR="005458A9" w:rsidRDefault="005458A9"/>
    <w:p w:rsidR="005458A9" w:rsidRDefault="009929E0">
      <w:r>
        <w:t xml:space="preserve"> </w:t>
      </w:r>
    </w:p>
    <w:p w:rsidR="009929E0" w:rsidRDefault="009929E0"/>
    <w:p w:rsidR="009929E0" w:rsidRPr="009929E0" w:rsidRDefault="009929E0" w:rsidP="009929E0">
      <w:pPr>
        <w:pStyle w:val="Titre3"/>
        <w:rPr>
          <w:rFonts w:asciiTheme="majorBidi" w:hAnsiTheme="majorBidi"/>
          <w:b/>
          <w:color w:val="2A2A2A"/>
          <w:sz w:val="36"/>
          <w:szCs w:val="36"/>
          <w:shd w:val="clear" w:color="auto" w:fill="FFFFFF"/>
        </w:rPr>
      </w:pPr>
      <w:r w:rsidRPr="009929E0">
        <w:rPr>
          <w:rFonts w:asciiTheme="majorBidi" w:hAnsiTheme="majorBidi"/>
          <w:b/>
          <w:color w:val="2A2A2A"/>
          <w:sz w:val="36"/>
          <w:szCs w:val="36"/>
          <w:shd w:val="clear" w:color="auto" w:fill="FFFFFF"/>
        </w:rPr>
        <w:t xml:space="preserve">Les propriétés CSS : </w:t>
      </w:r>
    </w:p>
    <w:p w:rsidR="009929E0" w:rsidRDefault="009929E0"/>
    <w:p w:rsidR="009929E0" w:rsidRDefault="009929E0"/>
    <w:p w:rsidR="009929E0" w:rsidRPr="009929E0" w:rsidRDefault="009929E0" w:rsidP="009929E0">
      <w:pPr>
        <w:pStyle w:val="Titre3"/>
        <w:rPr>
          <w:rFonts w:asciiTheme="minorBidi" w:hAnsiTheme="minorBidi" w:cstheme="minorBidi"/>
        </w:rPr>
      </w:pPr>
      <w:r w:rsidRPr="009929E0">
        <w:rPr>
          <w:rFonts w:asciiTheme="minorBidi" w:hAnsiTheme="minorBidi" w:cstheme="minorBidi"/>
          <w:color w:val="auto"/>
        </w:rPr>
        <w:t xml:space="preserve">Font-family </w:t>
      </w:r>
      <w:r w:rsidRPr="009929E0">
        <w:rPr>
          <w:rFonts w:asciiTheme="minorBidi" w:hAnsiTheme="minorBidi" w:cstheme="minorBidi"/>
        </w:rPr>
        <w:t>:</w:t>
      </w:r>
    </w:p>
    <w:p w:rsidR="009929E0" w:rsidRPr="009929E0" w:rsidRDefault="009929E0" w:rsidP="009929E0">
      <w:pPr>
        <w:rPr>
          <w:rFonts w:asciiTheme="minorBidi" w:hAnsiTheme="minorBidi"/>
          <w:sz w:val="24"/>
        </w:rPr>
      </w:pPr>
      <w:r w:rsidRPr="009929E0">
        <w:rPr>
          <w:rFonts w:asciiTheme="majorHAnsi" w:hAnsiTheme="majorHAnsi" w:cstheme="majorHAnsi"/>
          <w:sz w:val="24"/>
        </w:rPr>
        <w:t>Elle définit la police de caractère utilisée. Lors du chargement de la page, le navigateur cherche sur votre ordinateur la police déclarée. Cette propriété possède un ordre de déclaration. Par exemple pour "font-family: Verdana, Geneva, sans-serif" le navigateur cherchera la police Verdana, s'il ne la trouve pas, il affichera le paramètre 2, soit la police Geneva, ainsi de suite</w:t>
      </w:r>
      <w:r w:rsidRPr="009929E0">
        <w:rPr>
          <w:rFonts w:asciiTheme="minorBidi" w:hAnsiTheme="minorBidi"/>
          <w:sz w:val="24"/>
        </w:rPr>
        <w:t xml:space="preserve">.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Font-size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Elle définit la taille de la police de caractère. Elle prend comme paramètre un nombre et une unité qui représenteront une taille. </w:t>
      </w:r>
      <w:r w:rsidRPr="009929E0">
        <w:rPr>
          <w:rFonts w:asciiTheme="majorHAnsi" w:hAnsiTheme="majorHAnsi" w:cstheme="majorHAnsi"/>
          <w:sz w:val="24"/>
        </w:rPr>
        <w:br/>
        <w:t xml:space="preserve">Elle s'exprime en %, em (taille relative, 1.0 étant le normal), un nom (medium, large, ...) ou en pixels (la plus utilisée).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Font-weight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Elle définit l'épaisseur de la police. 4 possibilités : bold, bolder, lighter et normal (par défaut).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Font-style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Elle détermine l'orientation de la police. 3 valeurs aux choix : italic, oblique, normal (par défaut).</w:t>
      </w:r>
    </w:p>
    <w:p w:rsidR="009929E0" w:rsidRPr="002B36D2" w:rsidRDefault="009929E0" w:rsidP="009929E0">
      <w:pPr>
        <w:pStyle w:val="Titre3"/>
        <w:rPr>
          <w:rFonts w:asciiTheme="minorBidi" w:hAnsiTheme="minorBidi" w:cstheme="minorBidi"/>
          <w:b/>
          <w:bCs/>
          <w:color w:val="auto"/>
        </w:rPr>
      </w:pPr>
      <w:r w:rsidRPr="009929E0">
        <w:rPr>
          <w:rFonts w:asciiTheme="minorBidi" w:hAnsiTheme="minorBidi" w:cstheme="minorBidi"/>
          <w:color w:val="auto"/>
        </w:rPr>
        <w:t>Font-variant</w:t>
      </w:r>
      <w:r w:rsidRPr="002B36D2">
        <w:rPr>
          <w:rFonts w:asciiTheme="minorBidi" w:hAnsiTheme="minorBidi" w:cstheme="minorBidi"/>
          <w:b/>
          <w:bCs/>
          <w:color w:val="auto"/>
        </w:rPr>
        <w:t xml:space="preserve"> </w:t>
      </w:r>
      <w:r w:rsidRPr="009929E0">
        <w:rPr>
          <w:rFonts w:asciiTheme="minorBidi" w:hAnsiTheme="minorBidi" w:cstheme="minorBidi"/>
          <w:color w:val="auto"/>
        </w:rPr>
        <w:t>:</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Elle permet la mise en petites capitales du texte en lui attribuant la valeur small-caps. Cette modification ne fonctionne pas sur les lettres avec accents, comme "é".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Text-decoration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Habille le texte d'une ligne placée, selon la valeur attribuée, en dessous (souligné), au dessus ou en travers (rayé). </w:t>
      </w:r>
    </w:p>
    <w:p w:rsidR="009929E0" w:rsidRDefault="009929E0" w:rsidP="009929E0">
      <w:pPr>
        <w:pStyle w:val="Titre3"/>
        <w:rPr>
          <w:rFonts w:asciiTheme="minorBidi" w:hAnsiTheme="minorBidi" w:cstheme="minorBidi"/>
          <w:color w:val="auto"/>
        </w:rPr>
      </w:pP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Text-transform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Elle permet d'appliquer des propriétés de capitalisation du texte. Les valeurs possibles sont uppercase, lowercase, capitalize et none (par defaut). </w:t>
      </w:r>
    </w:p>
    <w:p w:rsidR="009929E0" w:rsidRPr="009929E0" w:rsidRDefault="009929E0" w:rsidP="009929E0">
      <w:pPr>
        <w:pStyle w:val="Titre3"/>
        <w:rPr>
          <w:rFonts w:asciiTheme="majorBidi" w:hAnsiTheme="majorBidi"/>
          <w:color w:val="auto"/>
        </w:rPr>
      </w:pPr>
      <w:r w:rsidRPr="009929E0">
        <w:rPr>
          <w:rFonts w:asciiTheme="majorBidi" w:hAnsiTheme="majorBidi"/>
          <w:color w:val="auto"/>
        </w:rPr>
        <w:t>Text-align :</w:t>
      </w:r>
    </w:p>
    <w:p w:rsidR="00966B7E" w:rsidRPr="009929E0" w:rsidRDefault="009929E0" w:rsidP="009929E0">
      <w:pPr>
        <w:rPr>
          <w:rFonts w:asciiTheme="majorHAnsi" w:hAnsiTheme="majorHAnsi" w:cstheme="majorHAnsi"/>
          <w:sz w:val="24"/>
        </w:rPr>
      </w:pPr>
      <w:r w:rsidRPr="009929E0">
        <w:rPr>
          <w:rFonts w:asciiTheme="majorHAnsi" w:hAnsiTheme="majorHAnsi" w:cstheme="majorHAnsi"/>
          <w:sz w:val="24"/>
        </w:rPr>
        <w:t>Elle définit l'alignement du texte dans son conteneur. Elle peut avoir comme paramètre left (par defaut),</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right, center ou justify (prend toute la largeur du conteneur). </w:t>
      </w:r>
    </w:p>
    <w:p w:rsidR="009929E0" w:rsidRPr="009929E0" w:rsidRDefault="009929E0" w:rsidP="009929E0">
      <w:pPr>
        <w:pStyle w:val="Titre3"/>
        <w:rPr>
          <w:rFonts w:asciiTheme="majorBidi" w:hAnsiTheme="majorBidi"/>
          <w:color w:val="auto"/>
        </w:rPr>
      </w:pPr>
      <w:r w:rsidRPr="009929E0">
        <w:rPr>
          <w:rFonts w:asciiTheme="majorBidi" w:hAnsiTheme="majorBidi"/>
          <w:color w:val="auto"/>
        </w:rPr>
        <w:t>Line-height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Elle définit la hauteur occupée par une ligne dans votre texte. Sa valeur s'exprime généralement en px et permet, notamment, de centrer un texte dans un bouton à hauteur fixe (en affectant une valeur line-height identique à la hauteur du bouton).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White-space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Cette propriété permet de définir la hauteur du renvoi à la ligne, l'unité employée étant le pixel (px).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Text-indent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Permet aux paragraphes de commencer avec un retrait indiqué par une valeur exprimée en px ou %. </w:t>
      </w:r>
    </w:p>
    <w:p w:rsidR="009929E0" w:rsidRPr="009929E0" w:rsidRDefault="009929E0" w:rsidP="009929E0">
      <w:pPr>
        <w:pStyle w:val="Titre3"/>
        <w:rPr>
          <w:rFonts w:asciiTheme="minorBidi" w:hAnsiTheme="minorBidi" w:cstheme="minorBidi"/>
          <w:color w:val="auto"/>
        </w:rPr>
      </w:pPr>
      <w:r w:rsidRPr="009929E0">
        <w:rPr>
          <w:rFonts w:asciiTheme="minorBidi" w:hAnsiTheme="minorBidi" w:cstheme="minorBidi"/>
          <w:color w:val="auto"/>
        </w:rPr>
        <w:t>Text-shadow :</w:t>
      </w:r>
    </w:p>
    <w:p w:rsidR="009929E0" w:rsidRPr="009929E0" w:rsidRDefault="009929E0" w:rsidP="009929E0">
      <w:pPr>
        <w:rPr>
          <w:rFonts w:asciiTheme="majorHAnsi" w:hAnsiTheme="majorHAnsi" w:cstheme="majorHAnsi"/>
          <w:sz w:val="24"/>
        </w:rPr>
      </w:pPr>
      <w:r w:rsidRPr="009929E0">
        <w:rPr>
          <w:rFonts w:asciiTheme="majorHAnsi" w:hAnsiTheme="majorHAnsi" w:cstheme="majorHAnsi"/>
          <w:sz w:val="24"/>
        </w:rPr>
        <w:t xml:space="preserve">Propriété nouvelle du CSS3, elle permet de définir un effet d'ombrage au texte concerné. Les valeurs s’expriment en pixels et doivent etre entrées dans un ordre précis : Text-shadow : décalage horizontale / décalage verticale / adoucissement / couleur ce qui donnerait par exemple Text-shadow : 2px 2px 3px #000000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Color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Cette propriété définit la couleur du texte. Pour indiquer celle-ci, 3 méthodes aux choix : le nom complet, en anglais, mais n'est possible que pour les couleurs de bases (black, blue, red, pink, white, ...), le code hexadécimal du type #91c225 (permet toutes les couleurs) ou le code RGB rgb(145,194,37). </w:t>
      </w:r>
    </w:p>
    <w:p w:rsidR="001E0F06" w:rsidRPr="001E0F06" w:rsidRDefault="001E0F06" w:rsidP="001E0F06">
      <w:pPr>
        <w:pStyle w:val="Titre3"/>
        <w:rPr>
          <w:rFonts w:asciiTheme="majorBidi" w:hAnsiTheme="majorBidi"/>
          <w:color w:val="auto"/>
        </w:rPr>
      </w:pPr>
      <w:r w:rsidRPr="001E0F06">
        <w:rPr>
          <w:rFonts w:asciiTheme="majorBidi" w:hAnsiTheme="majorBidi"/>
          <w:color w:val="auto"/>
        </w:rPr>
        <w:t>Background-color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Incontournable, cette propriété permet d'attribuer une couleur de fond à un élément, texte, div, table, ... . L'indication de couleur se fait de la meme façon que pour la propriété Font. Pour un texte, son uilisation permet de donner un effet de surligné à celui-ci. En fond d'élément, cette propriété peut aussi etre couplé à background-image.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Background-image :</w:t>
      </w:r>
    </w:p>
    <w:p w:rsidR="00966B7E" w:rsidRDefault="001E0F06" w:rsidP="001E0F06">
      <w:pPr>
        <w:rPr>
          <w:rFonts w:asciiTheme="majorHAnsi" w:hAnsiTheme="majorHAnsi" w:cstheme="majorHAnsi"/>
          <w:sz w:val="24"/>
        </w:rPr>
      </w:pPr>
      <w:r w:rsidRPr="001E0F06">
        <w:rPr>
          <w:rFonts w:asciiTheme="majorHAnsi" w:hAnsiTheme="majorHAnsi" w:cstheme="majorHAnsi"/>
          <w:sz w:val="24"/>
        </w:rPr>
        <w:t xml:space="preserve">Permet d'attribuer une image de fond à un élément. Cette utilisation du CSS permet, par exemple, d'écrire du texte par dessus une image, possibilité souvent demandé sur les forums. L'indication de l'image se fait par son URL (local ou web). En fond d'élément, cette propriété peut aussi etre couplé à background-color.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Background-repeat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Elle est utilisée pour la répétition d'une image intégrée en background. 4 possibilités sont possibles : repeat-x (répétition horizontale), repeat-y (répétition verticale), repeat (par défaut, répétition sur les 2 axes), no-repeat (aucune répétition).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Background-position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Définit un décalage de l'image de fond dans l'élément concerné. Le point de référence est le coin supérieur gauche de l'élément et les valeurs se définissent en px ou en % ou par des designation de position (left, center, right, top et bottom).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lastRenderedPageBreak/>
        <w:t>Background-attachement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Définit si une image de fond est fixe ou défile avec le reste de la page. 2 valeurs : fixed ou scroll. </w:t>
      </w:r>
    </w:p>
    <w:p w:rsidR="001E0F06" w:rsidRPr="001E0F06" w:rsidRDefault="001E0F06" w:rsidP="001E0F06">
      <w:pPr>
        <w:pStyle w:val="Titre3"/>
        <w:rPr>
          <w:rFonts w:asciiTheme="majorBidi" w:hAnsiTheme="majorBidi"/>
          <w:color w:val="auto"/>
        </w:rPr>
      </w:pPr>
      <w:r w:rsidRPr="001E0F06">
        <w:rPr>
          <w:rFonts w:asciiTheme="majorBidi" w:hAnsiTheme="majorBidi"/>
          <w:color w:val="auto"/>
        </w:rPr>
        <w:t>Width et Height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Ces propriétés sont utilisées pour attribuer des valeurs de largeur et hauteur à un élément. S'il elle permettent de déterminer une dimensions fixe, elles sont aussi utilisées pour appliquer des limites de dimensions. Un bloc ayant des valeurs "auto" (il se dimensionne automatiquement par rapport à son contenu) peut etre complété par des indications de dimensions minimales et maximales. Ces dimensions sont généralement exprimées en px ou % et ces propriétés se</w:t>
      </w:r>
    </w:p>
    <w:p w:rsidR="001E0F06" w:rsidRPr="001E0F06" w:rsidRDefault="001E0F06" w:rsidP="001E0F06">
      <w:pPr>
        <w:rPr>
          <w:rFonts w:asciiTheme="majorHAnsi" w:hAnsiTheme="majorHAnsi" w:cstheme="majorHAnsi"/>
          <w:sz w:val="24"/>
          <w:lang w:val="en-US"/>
        </w:rPr>
      </w:pPr>
      <w:r w:rsidRPr="001E0F06">
        <w:rPr>
          <w:rFonts w:asciiTheme="majorHAnsi" w:hAnsiTheme="majorHAnsi" w:cstheme="majorHAnsi"/>
          <w:sz w:val="24"/>
          <w:lang w:val="en-US"/>
        </w:rPr>
        <w:t xml:space="preserve">déclinent en 6 combinaisons : width, min-width, max-width, height, min-height et max-height.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Border-radius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Cette propriété vous permettra d'arrondir les angles de vos blocs. Sa valeur s'exprime en px et correspond au rayon d'arrondi appliqué. Les valeurs peuvent etre différentes d'un angle à l'autre, il vous suffit pour cela de saisir les 4 valeurs souhaitées (ex: border-radius: 2px 2px 5px 5px;) en respectant l'ordre de lecture du navigateur (haut-gauche, haut-droit, bas-droit, bas-gauche).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Display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On utilise cette propriété pour modifier le comportement de l'élément.</w:t>
      </w:r>
      <w:r w:rsidRPr="001E0F06">
        <w:rPr>
          <w:rFonts w:asciiTheme="majorHAnsi" w:hAnsiTheme="majorHAnsi" w:cstheme="majorHAnsi"/>
          <w:sz w:val="24"/>
        </w:rPr>
        <w:br/>
        <w:t xml:space="preserve">5 valeurs sont attribuables : none (l'élément n'est pas affiché), block (l'élément est de type block, comme un paragaphe), inline (l'élément est de type inline), inline-block (l'élément est de type inline mais redimmensionnable comme un block), list-item (l'élément devient liste à puces). Les éléments de type block s'affiche les ns en dessous des autres alors que les éléments inline s'affichent les uns à côté des autres. </w:t>
      </w:r>
    </w:p>
    <w:p w:rsidR="001E0F06" w:rsidRPr="001E0F06" w:rsidRDefault="001E0F06" w:rsidP="001E0F06">
      <w:pPr>
        <w:pStyle w:val="Titre3"/>
        <w:rPr>
          <w:rFonts w:asciiTheme="majorBidi" w:hAnsiTheme="majorBidi"/>
          <w:color w:val="auto"/>
        </w:rPr>
      </w:pPr>
      <w:r w:rsidRPr="001E0F06">
        <w:rPr>
          <w:rFonts w:asciiTheme="majorBidi" w:hAnsiTheme="majorBidi"/>
          <w:color w:val="auto"/>
        </w:rPr>
        <w:t>Position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Propriété qui spécifie le type de procédé utilisé pour le positionnement d'un élément. 4 valeur lui sont attribuables : Static (par defaut), absolute (position de l'élément par rapport au coin supérieur gauche de son conteneur), fixed (l'élément ne défile pas avec la page), relative (l'élément garde une position relative à sa position normale).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Float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Défini le positionnement d'un élément dans le conteneur. La valeur left placera l'élément à gauche dans le conteneur, la valeur right à droite, la valeur none annule ce positionnement.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Font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Cette super-propriété regroupe en une seule les propriétés font-family, font-size, font-weight, font-style, text-decoration, font-variant et text-transform. Elle vous permet d'indiquer à la suite les valeurs de chacune de ses propriétés. Exemple : </w:t>
      </w:r>
      <w:r w:rsidRPr="001E0F06">
        <w:rPr>
          <w:rStyle w:val="CodeHTML"/>
          <w:rFonts w:asciiTheme="majorHAnsi" w:eastAsiaTheme="minorHAnsi" w:hAnsiTheme="majorHAnsi" w:cstheme="majorHAnsi"/>
          <w:sz w:val="24"/>
          <w:szCs w:val="24"/>
        </w:rPr>
        <w:t xml:space="preserve">.montext { font: italic bold 14px verdana; } </w:t>
      </w:r>
      <w:r w:rsidRPr="001E0F06">
        <w:rPr>
          <w:rFonts w:asciiTheme="majorHAnsi" w:hAnsiTheme="majorHAnsi" w:cstheme="majorHAnsi"/>
          <w:sz w:val="24"/>
        </w:rPr>
        <w:t xml:space="preserve">A </w:t>
      </w:r>
      <w:r w:rsidRPr="001E0F06">
        <w:rPr>
          <w:rFonts w:asciiTheme="majorHAnsi" w:hAnsiTheme="majorHAnsi" w:cstheme="majorHAnsi"/>
          <w:b/>
          <w:bCs/>
          <w:sz w:val="24"/>
        </w:rPr>
        <w:t>savoir :</w:t>
      </w:r>
      <w:r w:rsidRPr="001E0F06">
        <w:rPr>
          <w:rFonts w:asciiTheme="majorHAnsi" w:hAnsiTheme="majorHAnsi" w:cstheme="majorHAnsi"/>
          <w:sz w:val="24"/>
        </w:rPr>
        <w:t xml:space="preserve"> le nom de police (font-family) doit toujours etre placé en dernier et vous n'êtes pas obligé de mettre une valeur pour chaque propriétés intégrées dans cette super-propriété. </w:t>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Background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 xml:space="preserve">Elle vous permettra de regrouper les propriétés de background, à savoir color, image, repeat, position, attachement. Exemple : </w:t>
      </w:r>
      <w:r w:rsidRPr="001E0F06">
        <w:rPr>
          <w:rStyle w:val="CodeHTML"/>
          <w:rFonts w:asciiTheme="majorHAnsi" w:eastAsiaTheme="minorHAnsi" w:hAnsiTheme="majorHAnsi" w:cstheme="majorHAnsi"/>
          <w:sz w:val="24"/>
          <w:szCs w:val="24"/>
        </w:rPr>
        <w:t xml:space="preserve">#element { background: #f30 url(monimage.png) no-repeat top center; } </w:t>
      </w:r>
      <w:r w:rsidRPr="001E0F06">
        <w:rPr>
          <w:rFonts w:asciiTheme="majorHAnsi" w:hAnsiTheme="majorHAnsi" w:cstheme="majorHAnsi"/>
          <w:sz w:val="24"/>
        </w:rPr>
        <w:t xml:space="preserve">Ici, mon élément aura un fond rouge assortie d'une image placée en haut au centre, non répétée. L'ordre des valeurs n'influent pas sur le résultats et vous n'êtees pas obligé de mettre une valeur pour chaque propriété regroupée dans cette super-propriété. </w:t>
      </w:r>
    </w:p>
    <w:p w:rsidR="001E0F06" w:rsidRDefault="001E0F06" w:rsidP="001E0F06">
      <w:pPr>
        <w:pStyle w:val="Titre3"/>
        <w:rPr>
          <w:rFonts w:asciiTheme="minorBidi" w:hAnsiTheme="minorBidi" w:cstheme="minorBidi"/>
          <w:b/>
          <w:bCs/>
          <w:color w:val="auto"/>
        </w:rPr>
      </w:pP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Margin :</w:t>
      </w:r>
    </w:p>
    <w:p w:rsidR="001E0F06" w:rsidRPr="001E0F06" w:rsidRDefault="001E0F06" w:rsidP="001E0F06">
      <w:pPr>
        <w:rPr>
          <w:rFonts w:asciiTheme="majorHAnsi" w:hAnsiTheme="majorHAnsi" w:cstheme="majorHAnsi"/>
          <w:sz w:val="24"/>
        </w:rPr>
      </w:pPr>
      <w:r w:rsidRPr="001E0F06">
        <w:rPr>
          <w:rFonts w:asciiTheme="majorHAnsi" w:hAnsiTheme="majorHAnsi" w:cstheme="majorHAnsi"/>
          <w:sz w:val="24"/>
        </w:rPr>
        <w:t>Cette super-propriété applique des marges extérieures à l'élément concerné, c'est à dire un décalage de sa position par rapport au conteneur selon des valeurs déterminées.</w:t>
      </w:r>
      <w:r w:rsidRPr="001E0F06">
        <w:rPr>
          <w:rFonts w:asciiTheme="majorHAnsi" w:hAnsiTheme="majorHAnsi" w:cstheme="majorHAnsi"/>
          <w:sz w:val="24"/>
        </w:rPr>
        <w:br/>
      </w:r>
      <w:r w:rsidRPr="001E0F06">
        <w:rPr>
          <w:rFonts w:asciiTheme="majorHAnsi" w:hAnsiTheme="majorHAnsi" w:cstheme="majorHAnsi"/>
          <w:sz w:val="24"/>
        </w:rPr>
        <w:br/>
      </w:r>
    </w:p>
    <w:p w:rsidR="001E0F06" w:rsidRPr="001E0F06" w:rsidRDefault="001E0F06" w:rsidP="001E0F06">
      <w:pPr>
        <w:pStyle w:val="Titre3"/>
        <w:rPr>
          <w:rFonts w:asciiTheme="minorBidi" w:hAnsiTheme="minorBidi" w:cstheme="minorBidi"/>
          <w:color w:val="auto"/>
        </w:rPr>
      </w:pPr>
      <w:r w:rsidRPr="001E0F06">
        <w:rPr>
          <w:rFonts w:asciiTheme="minorBidi" w:hAnsiTheme="minorBidi" w:cstheme="minorBidi"/>
          <w:color w:val="auto"/>
        </w:rPr>
        <w:t>Padding :</w:t>
      </w:r>
    </w:p>
    <w:p w:rsidR="001E0F06" w:rsidRPr="001E0F06" w:rsidRDefault="001E0F06" w:rsidP="001E0F06">
      <w:pPr>
        <w:rPr>
          <w:rFonts w:asciiTheme="majorHAnsi" w:hAnsiTheme="majorHAnsi" w:cstheme="majorHAnsi"/>
          <w:b/>
          <w:sz w:val="24"/>
          <w:shd w:val="clear" w:color="auto" w:fill="FFFFFF"/>
        </w:rPr>
      </w:pPr>
      <w:r w:rsidRPr="001E0F06">
        <w:rPr>
          <w:rFonts w:asciiTheme="majorHAnsi" w:hAnsiTheme="majorHAnsi" w:cstheme="majorHAnsi"/>
          <w:sz w:val="24"/>
        </w:rPr>
        <w:t xml:space="preserve">Cette super-propriété est identique à la précédente, margin, mais cette fois les marges sont appliquées à l'intérieur de l'élément concerné. </w:t>
      </w:r>
      <w:r w:rsidRPr="001E0F06">
        <w:rPr>
          <w:rFonts w:asciiTheme="majorHAnsi" w:hAnsiTheme="majorHAnsi" w:cstheme="majorHAnsi"/>
          <w:sz w:val="24"/>
        </w:rPr>
        <w:br/>
        <w:t>Ce style est très souvent utilisé pour permettre un décalage du contenu (texte, tableau, ...) avec les bords de l'élément concerné.</w:t>
      </w:r>
    </w:p>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Default="00966B7E"/>
    <w:p w:rsidR="00966B7E" w:rsidRPr="00596387" w:rsidRDefault="00966B7E"/>
    <w:p w:rsidR="000B1531" w:rsidRPr="00596387" w:rsidRDefault="000B1531"/>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42"/>
      </w:tblGrid>
      <w:tr w:rsidR="009849F5" w:rsidRPr="00596387" w:rsidTr="007F06A8">
        <w:trPr>
          <w:trHeight w:val="1409"/>
        </w:trPr>
        <w:tc>
          <w:tcPr>
            <w:tcW w:w="9350" w:type="dxa"/>
          </w:tcPr>
          <w:p w:rsidR="009849F5" w:rsidRPr="00596387" w:rsidRDefault="009849F5"/>
        </w:tc>
      </w:tr>
      <w:tr w:rsidR="009849F5" w:rsidRPr="00596387" w:rsidTr="001E0F06">
        <w:trPr>
          <w:trHeight w:val="7983"/>
        </w:trPr>
        <w:tc>
          <w:tcPr>
            <w:tcW w:w="9350" w:type="dxa"/>
          </w:tcPr>
          <w:p w:rsidR="009849F5" w:rsidRPr="00596387" w:rsidRDefault="009849F5"/>
        </w:tc>
      </w:tr>
      <w:tr w:rsidR="00B44DA6" w:rsidRPr="00596387" w:rsidTr="007F06A8">
        <w:trPr>
          <w:trHeight w:val="3930"/>
        </w:trPr>
        <w:tc>
          <w:tcPr>
            <w:tcW w:w="9350" w:type="dxa"/>
          </w:tcPr>
          <w:p w:rsidR="00B44DA6" w:rsidRPr="00596387" w:rsidRDefault="00B44DA6" w:rsidP="001E0F06">
            <w:pPr>
              <w:pStyle w:val="Titre4"/>
            </w:pPr>
          </w:p>
          <w:p w:rsidR="00B44DA6" w:rsidRPr="00596387" w:rsidRDefault="00B44DA6" w:rsidP="00021DF1"/>
          <w:p w:rsidR="00672E24" w:rsidRPr="00596387" w:rsidRDefault="00672E24" w:rsidP="001E0F06"/>
          <w:p w:rsidR="00B44DA6" w:rsidRPr="00596387" w:rsidRDefault="00B44DA6" w:rsidP="00B44DA6"/>
        </w:tc>
      </w:tr>
    </w:tbl>
    <w:p w:rsidR="003D2740" w:rsidRPr="00596387" w:rsidRDefault="003D274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3" w:type="dxa"/>
        </w:tblCellMar>
        <w:tblLook w:val="0620" w:firstRow="1" w:lastRow="0" w:firstColumn="0" w:lastColumn="0" w:noHBand="1" w:noVBand="1"/>
      </w:tblPr>
      <w:tblGrid>
        <w:gridCol w:w="3740"/>
        <w:gridCol w:w="1870"/>
        <w:gridCol w:w="3740"/>
      </w:tblGrid>
      <w:tr w:rsidR="00B44DA6" w:rsidRPr="00596387" w:rsidTr="00021DF1">
        <w:trPr>
          <w:trHeight w:val="4176"/>
        </w:trPr>
        <w:tc>
          <w:tcPr>
            <w:tcW w:w="5610" w:type="dxa"/>
            <w:gridSpan w:val="2"/>
            <w:vAlign w:val="bottom"/>
          </w:tcPr>
          <w:p w:rsidR="00B44DA6" w:rsidRPr="00596387" w:rsidRDefault="00B44DA6" w:rsidP="00B44DA6"/>
        </w:tc>
        <w:tc>
          <w:tcPr>
            <w:tcW w:w="3740" w:type="dxa"/>
            <w:vAlign w:val="center"/>
          </w:tcPr>
          <w:p w:rsidR="00B44DA6" w:rsidRPr="00596387" w:rsidRDefault="00B44DA6" w:rsidP="00B44DA6">
            <w:pPr>
              <w:jc w:val="center"/>
            </w:pPr>
          </w:p>
        </w:tc>
      </w:tr>
      <w:tr w:rsidR="00B44DA6" w:rsidRPr="00596387" w:rsidTr="007F06A8">
        <w:trPr>
          <w:trHeight w:val="1209"/>
        </w:trPr>
        <w:tc>
          <w:tcPr>
            <w:tcW w:w="9350" w:type="dxa"/>
            <w:gridSpan w:val="3"/>
          </w:tcPr>
          <w:p w:rsidR="00B44DA6" w:rsidRPr="00596387" w:rsidRDefault="00B44DA6"/>
        </w:tc>
      </w:tr>
      <w:tr w:rsidR="00B44DA6" w:rsidRPr="00596387" w:rsidTr="007F06A8">
        <w:trPr>
          <w:trHeight w:val="7959"/>
        </w:trPr>
        <w:tc>
          <w:tcPr>
            <w:tcW w:w="3740" w:type="dxa"/>
          </w:tcPr>
          <w:p w:rsidR="00B44DA6" w:rsidRPr="00596387" w:rsidRDefault="00B44DA6" w:rsidP="001E0F06">
            <w:pPr>
              <w:pStyle w:val="Titre4"/>
            </w:pPr>
          </w:p>
          <w:p w:rsidR="00B44DA6" w:rsidRPr="00596387" w:rsidRDefault="00B44DA6" w:rsidP="00021DF1"/>
          <w:p w:rsidR="00B44DA6" w:rsidRPr="00596387" w:rsidRDefault="00B44DA6" w:rsidP="001E0F06"/>
          <w:p w:rsidR="00B44DA6" w:rsidRPr="00596387" w:rsidRDefault="00B44DA6" w:rsidP="00021DF1"/>
          <w:p w:rsidR="00B44DA6" w:rsidRPr="00596387" w:rsidRDefault="00B44DA6" w:rsidP="001E0F06">
            <w:pPr>
              <w:pStyle w:val="Titre4"/>
            </w:pPr>
          </w:p>
          <w:p w:rsidR="00B44DA6" w:rsidRPr="00596387" w:rsidRDefault="00B44DA6" w:rsidP="00021DF1"/>
          <w:p w:rsidR="00B44DA6" w:rsidRPr="00596387" w:rsidRDefault="00B44DA6" w:rsidP="001E0F06"/>
        </w:tc>
        <w:tc>
          <w:tcPr>
            <w:tcW w:w="5610" w:type="dxa"/>
            <w:gridSpan w:val="2"/>
          </w:tcPr>
          <w:p w:rsidR="00F41FD0" w:rsidRPr="00596387" w:rsidRDefault="00F41FD0" w:rsidP="001E0F06"/>
          <w:p w:rsidR="00B44DA6" w:rsidRPr="00596387" w:rsidRDefault="00B44DA6" w:rsidP="00021DF1"/>
          <w:p w:rsidR="00B44DA6" w:rsidRPr="00596387" w:rsidRDefault="00B44DA6" w:rsidP="00B44DA6"/>
        </w:tc>
      </w:tr>
    </w:tbl>
    <w:p w:rsidR="00B44DA6" w:rsidRPr="00596387" w:rsidRDefault="00B44DA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737"/>
        <w:gridCol w:w="5605"/>
      </w:tblGrid>
      <w:tr w:rsidR="00B00B42" w:rsidRPr="00596387" w:rsidTr="007F06A8">
        <w:trPr>
          <w:trHeight w:val="13634"/>
        </w:trPr>
        <w:tc>
          <w:tcPr>
            <w:tcW w:w="3740" w:type="dxa"/>
            <w:vAlign w:val="center"/>
          </w:tcPr>
          <w:p w:rsidR="00B00B42" w:rsidRPr="00596387" w:rsidRDefault="00B00B42" w:rsidP="00B00B42">
            <w:pPr>
              <w:jc w:val="center"/>
            </w:pPr>
          </w:p>
        </w:tc>
        <w:tc>
          <w:tcPr>
            <w:tcW w:w="5610" w:type="dxa"/>
            <w:vAlign w:val="center"/>
          </w:tcPr>
          <w:p w:rsidR="00B00B42" w:rsidRPr="00596387" w:rsidRDefault="00B00B42" w:rsidP="001E0F06">
            <w:pPr>
              <w:pStyle w:val="Citation"/>
            </w:pPr>
          </w:p>
        </w:tc>
      </w:tr>
    </w:tbl>
    <w:p w:rsidR="00B44DA6" w:rsidRPr="00596387" w:rsidRDefault="00B44DA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3740"/>
        <w:gridCol w:w="5610"/>
      </w:tblGrid>
      <w:tr w:rsidR="00B00B42" w:rsidRPr="00596387" w:rsidTr="007F06A8">
        <w:trPr>
          <w:trHeight w:val="1378"/>
        </w:trPr>
        <w:tc>
          <w:tcPr>
            <w:tcW w:w="9350" w:type="dxa"/>
            <w:gridSpan w:val="2"/>
            <w:vAlign w:val="bottom"/>
          </w:tcPr>
          <w:p w:rsidR="00B00B42" w:rsidRPr="00596387" w:rsidRDefault="00B00B42" w:rsidP="00B00B42"/>
        </w:tc>
      </w:tr>
      <w:tr w:rsidR="00B00B42" w:rsidRPr="00596387" w:rsidTr="007F06A8">
        <w:trPr>
          <w:trHeight w:val="6099"/>
        </w:trPr>
        <w:tc>
          <w:tcPr>
            <w:tcW w:w="9350" w:type="dxa"/>
            <w:gridSpan w:val="2"/>
          </w:tcPr>
          <w:p w:rsidR="00B00B42" w:rsidRPr="00596387" w:rsidRDefault="00B00B42" w:rsidP="001E0F06">
            <w:pPr>
              <w:pStyle w:val="Titre5"/>
            </w:pPr>
          </w:p>
          <w:p w:rsidR="00B00B42" w:rsidRPr="00596387" w:rsidRDefault="00B00B42" w:rsidP="001E0F06"/>
        </w:tc>
      </w:tr>
      <w:tr w:rsidR="00B00B42" w:rsidRPr="00596387" w:rsidTr="007F06A8">
        <w:trPr>
          <w:trHeight w:val="1835"/>
        </w:trPr>
        <w:tc>
          <w:tcPr>
            <w:tcW w:w="3740" w:type="dxa"/>
            <w:vAlign w:val="center"/>
          </w:tcPr>
          <w:p w:rsidR="00B00B42" w:rsidRPr="00596387" w:rsidRDefault="00B00B42" w:rsidP="00B00B42">
            <w:pPr>
              <w:jc w:val="center"/>
            </w:pPr>
          </w:p>
        </w:tc>
        <w:tc>
          <w:tcPr>
            <w:tcW w:w="5610" w:type="dxa"/>
            <w:vAlign w:val="center"/>
          </w:tcPr>
          <w:p w:rsidR="00B00B42" w:rsidRPr="00596387" w:rsidRDefault="00B00B42" w:rsidP="001E0F06">
            <w:pPr>
              <w:pStyle w:val="DescriptionTitre1"/>
            </w:pPr>
          </w:p>
          <w:p w:rsidR="00B00B42" w:rsidRPr="00596387" w:rsidRDefault="00B00B42" w:rsidP="001E0F06"/>
        </w:tc>
      </w:tr>
      <w:tr w:rsidR="00B00B42" w:rsidRPr="00596387" w:rsidTr="007F06A8">
        <w:trPr>
          <w:trHeight w:val="1977"/>
        </w:trPr>
        <w:tc>
          <w:tcPr>
            <w:tcW w:w="3740" w:type="dxa"/>
            <w:vAlign w:val="center"/>
          </w:tcPr>
          <w:p w:rsidR="00B00B42" w:rsidRPr="00596387" w:rsidRDefault="00B00B42" w:rsidP="00B00B42">
            <w:pPr>
              <w:jc w:val="center"/>
            </w:pPr>
          </w:p>
        </w:tc>
        <w:tc>
          <w:tcPr>
            <w:tcW w:w="5610" w:type="dxa"/>
            <w:vAlign w:val="center"/>
          </w:tcPr>
          <w:p w:rsidR="00B00B42" w:rsidRPr="00596387" w:rsidRDefault="00B00B42" w:rsidP="001E0F06">
            <w:pPr>
              <w:pStyle w:val="DescriptionTitre2"/>
            </w:pPr>
          </w:p>
          <w:p w:rsidR="00B00B42" w:rsidRPr="00596387" w:rsidRDefault="00B00B42" w:rsidP="001E0F06"/>
        </w:tc>
      </w:tr>
      <w:tr w:rsidR="00B00B42" w:rsidRPr="00596387" w:rsidTr="007F06A8">
        <w:trPr>
          <w:trHeight w:val="2047"/>
        </w:trPr>
        <w:tc>
          <w:tcPr>
            <w:tcW w:w="3740" w:type="dxa"/>
            <w:vAlign w:val="center"/>
          </w:tcPr>
          <w:p w:rsidR="00B00B42" w:rsidRPr="00596387" w:rsidRDefault="00B00B42" w:rsidP="00B00B42">
            <w:pPr>
              <w:jc w:val="center"/>
            </w:pPr>
          </w:p>
        </w:tc>
        <w:tc>
          <w:tcPr>
            <w:tcW w:w="5610" w:type="dxa"/>
            <w:vAlign w:val="center"/>
          </w:tcPr>
          <w:p w:rsidR="00672E24" w:rsidRPr="00596387" w:rsidRDefault="00672E24" w:rsidP="001E0F06">
            <w:pPr>
              <w:pStyle w:val="DescriptionTitre1"/>
            </w:pPr>
          </w:p>
          <w:p w:rsidR="00B00B42" w:rsidRPr="00596387" w:rsidRDefault="00B00B42" w:rsidP="001E0F06"/>
        </w:tc>
      </w:tr>
    </w:tbl>
    <w:p w:rsidR="00B00B42" w:rsidRPr="00596387" w:rsidRDefault="00B00B42"/>
    <w:sectPr w:rsidR="00B00B42" w:rsidRPr="00596387" w:rsidSect="00861677">
      <w:headerReference w:type="default" r:id="rId16"/>
      <w:footerReference w:type="even" r:id="rId17"/>
      <w:footerReference w:type="default" r:id="rId18"/>
      <w:footerReference w:type="first" r:id="rId19"/>
      <w:pgSz w:w="11906" w:h="16838" w:code="9"/>
      <w:pgMar w:top="720" w:right="1282" w:bottom="720" w:left="1282"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687" w:rsidRDefault="00D50687" w:rsidP="009849F5">
      <w:r>
        <w:separator/>
      </w:r>
    </w:p>
  </w:endnote>
  <w:endnote w:type="continuationSeparator" w:id="0">
    <w:p w:rsidR="00D50687" w:rsidRDefault="00D50687"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61498569"/>
      <w:docPartObj>
        <w:docPartGallery w:val="Page Numbers (Bottom of Page)"/>
        <w:docPartUnique/>
      </w:docPartObj>
    </w:sdtPr>
    <w:sdtEndPr>
      <w:rPr>
        <w:rStyle w:val="Numrodepage"/>
      </w:rPr>
    </w:sdtEndPr>
    <w:sdtContent>
      <w:p w:rsidR="009849F5" w:rsidRDefault="009849F5" w:rsidP="00857B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rsidR="009849F5" w:rsidRDefault="009849F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260028878"/>
      <w:docPartObj>
        <w:docPartGallery w:val="Page Numbers (Bottom of Page)"/>
        <w:docPartUnique/>
      </w:docPartObj>
    </w:sdtPr>
    <w:sdtEndPr>
      <w:rPr>
        <w:rStyle w:val="Numrodepage"/>
      </w:rPr>
    </w:sdtEndPr>
    <w:sdtContent>
      <w:p w:rsidR="009849F5" w:rsidRDefault="009849F5" w:rsidP="00857B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46A53">
          <w:rPr>
            <w:rStyle w:val="Numrodepage"/>
            <w:noProof/>
            <w:lang w:bidi="fr-FR"/>
          </w:rPr>
          <w:t>7</w:t>
        </w:r>
        <w:r>
          <w:rPr>
            <w:rStyle w:val="Numrodepage"/>
            <w:lang w:bidi="fr-FR"/>
          </w:rPr>
          <w:fldChar w:fldCharType="end"/>
        </w:r>
      </w:p>
    </w:sdtContent>
  </w:sdt>
  <w:p w:rsidR="009849F5" w:rsidRDefault="009849F5">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5" w:rsidRDefault="009849F5" w:rsidP="00857BD4">
    <w:pPr>
      <w:pStyle w:val="Pieddepage"/>
      <w:framePr w:wrap="none" w:vAnchor="text" w:hAnchor="margin" w:xAlign="center" w:y="1"/>
      <w:rPr>
        <w:rStyle w:val="Numrodepage"/>
      </w:rPr>
    </w:pPr>
  </w:p>
  <w:p w:rsidR="009849F5" w:rsidRPr="009849F5" w:rsidRDefault="009849F5" w:rsidP="009849F5">
    <w:pPr>
      <w:pStyle w:val="Pieddepage"/>
      <w:jc w:val="left"/>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687" w:rsidRDefault="00D50687" w:rsidP="009849F5">
      <w:r>
        <w:separator/>
      </w:r>
    </w:p>
  </w:footnote>
  <w:footnote w:type="continuationSeparator" w:id="0">
    <w:p w:rsidR="00D50687" w:rsidRDefault="00D50687" w:rsidP="00984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F5" w:rsidRDefault="00AE0720" w:rsidP="00AE0720">
    <w:pPr>
      <w:pStyle w:val="En-tte"/>
      <w:rPr>
        <w:lang w:bidi="fr-FR"/>
      </w:rPr>
    </w:pPr>
    <w:r>
      <w:rPr>
        <w:lang w:bidi="fr-FR"/>
      </w:rPr>
      <w:t xml:space="preserve">BRIEF N1  </w:t>
    </w:r>
    <w:r w:rsidR="009849F5" w:rsidRPr="009849F5">
      <w:rPr>
        <w:lang w:bidi="fr-FR"/>
      </w:rPr>
      <w:t xml:space="preserve">         </w:t>
    </w:r>
    <w:r w:rsidR="009849F5" w:rsidRPr="009C0209">
      <w:rPr>
        <w:noProof/>
        <w:lang w:val="en-US"/>
      </w:rPr>
      <mc:AlternateContent>
        <mc:Choice Requires="wps">
          <w:drawing>
            <wp:inline distT="0" distB="0" distL="0" distR="0" wp14:anchorId="5881B71C" wp14:editId="3528FB74">
              <wp:extent cx="4572000" cy="77273"/>
              <wp:effectExtent l="0" t="0" r="0" b="0"/>
              <wp:docPr id="5" name="Rectangle 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xmlns:cx1="http://schemas.microsoft.com/office/drawing/2015/9/8/chartex" val="1"/>
                  </a:ext>
                </a:extLst>
              </wp:docPr>
              <wp:cNvGraphicFramePr/>
              <a:graphic xmlns:a="http://schemas.openxmlformats.org/drawingml/2006/main">
                <a:graphicData uri="http://schemas.microsoft.com/office/word/2010/wordprocessingShape">
                  <wps:wsp>
                    <wps:cNvSpPr/>
                    <wps:spPr>
                      <a:xfrm>
                        <a:off x="0" y="0"/>
                        <a:ext cx="4572000" cy="77273"/>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536BB42E" id="Rectangle 5" o:spid="_x0000_s1026" style="width:5in;height: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" fillcolor="#2e308b [3204]" stroked="f" strokeweight="2pt">
              <v:fill color2="#27a3da [3205]" rotate="t" angle="270" focus="100%" type="gradient"/>
              <v:stroke miterlimit="4"/>
              <v:textbox style="mso-fit-shape-to-text:t"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1E88"/>
    <w:multiLevelType w:val="multilevel"/>
    <w:tmpl w:val="F4F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85348"/>
    <w:multiLevelType w:val="hybridMultilevel"/>
    <w:tmpl w:val="582C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C28F5"/>
    <w:multiLevelType w:val="multilevel"/>
    <w:tmpl w:val="D4E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F9"/>
    <w:rsid w:val="00021DF1"/>
    <w:rsid w:val="00066176"/>
    <w:rsid w:val="000B1531"/>
    <w:rsid w:val="000E7B54"/>
    <w:rsid w:val="001E0F06"/>
    <w:rsid w:val="003220C7"/>
    <w:rsid w:val="00347F94"/>
    <w:rsid w:val="00361302"/>
    <w:rsid w:val="003D2740"/>
    <w:rsid w:val="00400EA4"/>
    <w:rsid w:val="004B49F9"/>
    <w:rsid w:val="004F373C"/>
    <w:rsid w:val="005458A9"/>
    <w:rsid w:val="005805C7"/>
    <w:rsid w:val="00596387"/>
    <w:rsid w:val="005C73AE"/>
    <w:rsid w:val="0061499A"/>
    <w:rsid w:val="00631C44"/>
    <w:rsid w:val="00672E24"/>
    <w:rsid w:val="006C60E6"/>
    <w:rsid w:val="006D6736"/>
    <w:rsid w:val="007117E5"/>
    <w:rsid w:val="00746A53"/>
    <w:rsid w:val="007F06A8"/>
    <w:rsid w:val="00861677"/>
    <w:rsid w:val="00952F7D"/>
    <w:rsid w:val="00966B7E"/>
    <w:rsid w:val="009849F5"/>
    <w:rsid w:val="009929E0"/>
    <w:rsid w:val="009C0209"/>
    <w:rsid w:val="009C5B2C"/>
    <w:rsid w:val="00AA34BA"/>
    <w:rsid w:val="00AE0720"/>
    <w:rsid w:val="00B00B42"/>
    <w:rsid w:val="00B07F16"/>
    <w:rsid w:val="00B24E38"/>
    <w:rsid w:val="00B44DA6"/>
    <w:rsid w:val="00C847A2"/>
    <w:rsid w:val="00CB5537"/>
    <w:rsid w:val="00CE4B1C"/>
    <w:rsid w:val="00D50687"/>
    <w:rsid w:val="00E01C71"/>
    <w:rsid w:val="00E70B9C"/>
    <w:rsid w:val="00EB4D90"/>
    <w:rsid w:val="00F41FD0"/>
    <w:rsid w:val="00F85B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AAF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021DF1"/>
    <w:rPr>
      <w:sz w:val="28"/>
    </w:rPr>
  </w:style>
  <w:style w:type="paragraph" w:styleId="Titre1">
    <w:name w:val="heading 1"/>
    <w:basedOn w:val="Normal"/>
    <w:next w:val="Normal"/>
    <w:link w:val="Titre1Car"/>
    <w:qFormat/>
    <w:rsid w:val="003D2740"/>
    <w:pPr>
      <w:keepNext/>
      <w:keepLines/>
      <w:outlineLvl w:val="0"/>
    </w:pPr>
    <w:rPr>
      <w:rFonts w:asciiTheme="majorHAnsi" w:eastAsiaTheme="majorEastAsia" w:hAnsiTheme="majorHAnsi" w:cstheme="majorBidi"/>
      <w:b/>
      <w:color w:val="2E308B" w:themeColor="accent1"/>
      <w:sz w:val="48"/>
      <w:szCs w:val="32"/>
    </w:rPr>
  </w:style>
  <w:style w:type="paragraph" w:styleId="Titre2">
    <w:name w:val="heading 2"/>
    <w:basedOn w:val="Normal"/>
    <w:next w:val="Normal"/>
    <w:link w:val="Titre2Car"/>
    <w:uiPriority w:val="1"/>
    <w:qFormat/>
    <w:rsid w:val="003D2740"/>
    <w:pPr>
      <w:keepNext/>
      <w:keepLines/>
      <w:outlineLvl w:val="1"/>
    </w:pPr>
    <w:rPr>
      <w:rFonts w:asciiTheme="majorHAnsi" w:eastAsiaTheme="majorEastAsia" w:hAnsiTheme="majorHAnsi" w:cstheme="majorBidi"/>
      <w:b/>
      <w:color w:val="2E308B" w:themeColor="accent1"/>
      <w:sz w:val="96"/>
      <w:szCs w:val="26"/>
    </w:rPr>
  </w:style>
  <w:style w:type="paragraph" w:styleId="Titre3">
    <w:name w:val="heading 3"/>
    <w:basedOn w:val="Normal"/>
    <w:next w:val="Normal"/>
    <w:link w:val="Titre3Car"/>
    <w:uiPriority w:val="2"/>
    <w:qFormat/>
    <w:rsid w:val="009849F5"/>
    <w:pPr>
      <w:keepNext/>
      <w:keepLines/>
      <w:spacing w:after="60"/>
      <w:outlineLvl w:val="2"/>
    </w:pPr>
    <w:rPr>
      <w:rFonts w:asciiTheme="majorHAnsi" w:eastAsiaTheme="majorEastAsia" w:hAnsiTheme="majorHAnsi" w:cstheme="majorBidi"/>
      <w:color w:val="000000" w:themeColor="text1"/>
      <w:sz w:val="32"/>
    </w:rPr>
  </w:style>
  <w:style w:type="paragraph" w:styleId="Titre4">
    <w:name w:val="heading 4"/>
    <w:basedOn w:val="Normal"/>
    <w:next w:val="Normal"/>
    <w:link w:val="Titre4Car"/>
    <w:uiPriority w:val="3"/>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Titre5">
    <w:name w:val="heading 5"/>
    <w:basedOn w:val="Normal"/>
    <w:next w:val="Normal"/>
    <w:link w:val="Titre5C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3D274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1499A"/>
    <w:rPr>
      <w:rFonts w:ascii="Times New Roman" w:hAnsi="Times New Roman" w:cs="Times New Roman"/>
      <w:sz w:val="18"/>
      <w:szCs w:val="18"/>
    </w:rPr>
  </w:style>
  <w:style w:type="paragraph" w:customStyle="1" w:styleId="Ancredugraphisme">
    <w:name w:val="Ancre du graphisme"/>
    <w:basedOn w:val="Normal"/>
    <w:uiPriority w:val="8"/>
    <w:qFormat/>
    <w:rsid w:val="003D2740"/>
    <w:rPr>
      <w:noProof/>
      <w:sz w:val="10"/>
    </w:rPr>
  </w:style>
  <w:style w:type="table" w:styleId="Grilledutableau">
    <w:name w:val="Table Grid"/>
    <w:basedOn w:val="Tableau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61499A"/>
    <w:rPr>
      <w:rFonts w:asciiTheme="majorHAnsi" w:eastAsiaTheme="majorEastAsia" w:hAnsiTheme="majorHAnsi" w:cstheme="majorBidi"/>
      <w:b/>
      <w:color w:val="2E308B" w:themeColor="accent1"/>
      <w:sz w:val="48"/>
      <w:szCs w:val="32"/>
    </w:rPr>
  </w:style>
  <w:style w:type="character" w:customStyle="1" w:styleId="Titre2Car">
    <w:name w:val="Titre 2 Car"/>
    <w:basedOn w:val="Policepardfaut"/>
    <w:link w:val="Titre2"/>
    <w:uiPriority w:val="1"/>
    <w:rsid w:val="0061499A"/>
    <w:rPr>
      <w:rFonts w:asciiTheme="majorHAnsi" w:eastAsiaTheme="majorEastAsia" w:hAnsiTheme="majorHAnsi" w:cstheme="majorBidi"/>
      <w:b/>
      <w:color w:val="2E308B" w:themeColor="accent1"/>
      <w:sz w:val="96"/>
      <w:szCs w:val="26"/>
    </w:rPr>
  </w:style>
  <w:style w:type="character" w:customStyle="1" w:styleId="Titre3Car">
    <w:name w:val="Titre 3 Car"/>
    <w:basedOn w:val="Policepardfaut"/>
    <w:link w:val="Titre3"/>
    <w:uiPriority w:val="2"/>
    <w:rsid w:val="0061499A"/>
    <w:rPr>
      <w:rFonts w:asciiTheme="majorHAnsi" w:eastAsiaTheme="majorEastAsia" w:hAnsiTheme="majorHAnsi" w:cstheme="majorBidi"/>
      <w:color w:val="000000" w:themeColor="text1"/>
      <w:sz w:val="32"/>
    </w:rPr>
  </w:style>
  <w:style w:type="paragraph" w:styleId="En-tte">
    <w:name w:val="header"/>
    <w:basedOn w:val="Normal"/>
    <w:link w:val="En-tteCar"/>
    <w:uiPriority w:val="99"/>
    <w:semiHidden/>
    <w:rsid w:val="009849F5"/>
    <w:pPr>
      <w:tabs>
        <w:tab w:val="center" w:pos="4680"/>
        <w:tab w:val="right" w:pos="9360"/>
      </w:tabs>
    </w:pPr>
    <w:rPr>
      <w:b/>
      <w:color w:val="2E308B" w:themeColor="accent1"/>
      <w:sz w:val="20"/>
    </w:rPr>
  </w:style>
  <w:style w:type="character" w:customStyle="1" w:styleId="En-tteCar">
    <w:name w:val="En-tête Car"/>
    <w:basedOn w:val="Policepardfaut"/>
    <w:link w:val="En-tte"/>
    <w:uiPriority w:val="99"/>
    <w:semiHidden/>
    <w:rsid w:val="0061499A"/>
    <w:rPr>
      <w:b/>
      <w:color w:val="2E308B" w:themeColor="accent1"/>
      <w:sz w:val="20"/>
    </w:rPr>
  </w:style>
  <w:style w:type="paragraph" w:styleId="Pieddepage">
    <w:name w:val="footer"/>
    <w:basedOn w:val="Normal"/>
    <w:link w:val="PieddepageCar"/>
    <w:uiPriority w:val="99"/>
    <w:semiHidden/>
    <w:rsid w:val="009849F5"/>
    <w:pPr>
      <w:tabs>
        <w:tab w:val="center" w:pos="4680"/>
        <w:tab w:val="right" w:pos="9360"/>
      </w:tabs>
      <w:jc w:val="center"/>
    </w:pPr>
    <w:rPr>
      <w:color w:val="27A3DA" w:themeColor="accent2"/>
      <w:sz w:val="20"/>
    </w:rPr>
  </w:style>
  <w:style w:type="character" w:customStyle="1" w:styleId="PieddepageCar">
    <w:name w:val="Pied de page Car"/>
    <w:basedOn w:val="Policepardfaut"/>
    <w:link w:val="Pieddepage"/>
    <w:uiPriority w:val="99"/>
    <w:semiHidden/>
    <w:rsid w:val="0061499A"/>
    <w:rPr>
      <w:color w:val="27A3DA" w:themeColor="accent2"/>
      <w:sz w:val="20"/>
    </w:rPr>
  </w:style>
  <w:style w:type="character" w:styleId="Numrodepage">
    <w:name w:val="page number"/>
    <w:basedOn w:val="Policepardfaut"/>
    <w:uiPriority w:val="99"/>
    <w:semiHidden/>
    <w:rsid w:val="009849F5"/>
  </w:style>
  <w:style w:type="character" w:customStyle="1" w:styleId="Titre4Car">
    <w:name w:val="Titre 4 Car"/>
    <w:basedOn w:val="Policepardfaut"/>
    <w:link w:val="Titre4"/>
    <w:uiPriority w:val="3"/>
    <w:rsid w:val="0061499A"/>
    <w:rPr>
      <w:rFonts w:asciiTheme="majorHAnsi" w:eastAsiaTheme="majorEastAsia" w:hAnsiTheme="majorHAnsi" w:cstheme="majorBidi"/>
      <w:b/>
      <w:iCs/>
      <w:color w:val="2E308B" w:themeColor="accent1"/>
      <w:sz w:val="36"/>
    </w:rPr>
  </w:style>
  <w:style w:type="paragraph" w:styleId="Citation">
    <w:name w:val="Quote"/>
    <w:basedOn w:val="Normal"/>
    <w:next w:val="Normal"/>
    <w:link w:val="CitationCar"/>
    <w:uiPriority w:val="6"/>
    <w:qFormat/>
    <w:rsid w:val="00B00B42"/>
    <w:rPr>
      <w:b/>
      <w:iCs/>
      <w:color w:val="2E308B" w:themeColor="accent1"/>
      <w:sz w:val="96"/>
    </w:rPr>
  </w:style>
  <w:style w:type="character" w:customStyle="1" w:styleId="CitationCar">
    <w:name w:val="Citation Car"/>
    <w:basedOn w:val="Policepardfaut"/>
    <w:link w:val="Citation"/>
    <w:uiPriority w:val="6"/>
    <w:rsid w:val="0061499A"/>
    <w:rPr>
      <w:b/>
      <w:iCs/>
      <w:color w:val="2E308B" w:themeColor="accent1"/>
      <w:sz w:val="96"/>
    </w:rPr>
  </w:style>
  <w:style w:type="character" w:customStyle="1" w:styleId="Titre5Car">
    <w:name w:val="Titre 5 Car"/>
    <w:basedOn w:val="Policepardfaut"/>
    <w:link w:val="Titre5"/>
    <w:uiPriority w:val="4"/>
    <w:rsid w:val="0061499A"/>
    <w:rPr>
      <w:rFonts w:asciiTheme="majorHAnsi" w:eastAsiaTheme="majorEastAsia" w:hAnsiTheme="majorHAnsi" w:cstheme="majorBidi"/>
      <w:b/>
      <w:color w:val="2E308B" w:themeColor="accent1"/>
      <w:sz w:val="72"/>
    </w:rPr>
  </w:style>
  <w:style w:type="character" w:styleId="Textedelespacerserv">
    <w:name w:val="Placeholder Text"/>
    <w:basedOn w:val="Policepardfaut"/>
    <w:uiPriority w:val="99"/>
    <w:semiHidden/>
    <w:rsid w:val="00672E24"/>
    <w:rPr>
      <w:color w:val="808080"/>
    </w:rPr>
  </w:style>
  <w:style w:type="paragraph" w:customStyle="1" w:styleId="DescriptionTitre1">
    <w:name w:val="Description Titre 1"/>
    <w:basedOn w:val="Normal"/>
    <w:uiPriority w:val="7"/>
    <w:qFormat/>
    <w:rsid w:val="00021DF1"/>
    <w:rPr>
      <w:b/>
      <w:color w:val="2E308B" w:themeColor="accent1"/>
    </w:rPr>
  </w:style>
  <w:style w:type="paragraph" w:customStyle="1" w:styleId="DescriptionTitre2">
    <w:name w:val="Description Titre 2"/>
    <w:basedOn w:val="Normal"/>
    <w:uiPriority w:val="7"/>
    <w:qFormat/>
    <w:rsid w:val="00021DF1"/>
    <w:rPr>
      <w:b/>
      <w:color w:val="27A3DA" w:themeColor="accent2"/>
    </w:rPr>
  </w:style>
  <w:style w:type="paragraph" w:styleId="NormalWeb">
    <w:name w:val="Normal (Web)"/>
    <w:basedOn w:val="Normal"/>
    <w:uiPriority w:val="99"/>
    <w:unhideWhenUsed/>
    <w:rsid w:val="00966B7E"/>
    <w:pPr>
      <w:spacing w:before="100" w:beforeAutospacing="1" w:after="100" w:afterAutospacing="1"/>
    </w:pPr>
    <w:rPr>
      <w:rFonts w:ascii="Times New Roman" w:eastAsia="Times New Roman" w:hAnsi="Times New Roman" w:cs="Times New Roman"/>
      <w:sz w:val="24"/>
      <w:lang w:val="en-US"/>
    </w:rPr>
  </w:style>
  <w:style w:type="paragraph" w:styleId="Paragraphedeliste">
    <w:name w:val="List Paragraph"/>
    <w:basedOn w:val="Normal"/>
    <w:uiPriority w:val="34"/>
    <w:qFormat/>
    <w:rsid w:val="00B07F16"/>
    <w:pPr>
      <w:spacing w:after="160" w:line="259" w:lineRule="auto"/>
      <w:ind w:left="720"/>
      <w:contextualSpacing/>
    </w:pPr>
    <w:rPr>
      <w:rFonts w:eastAsiaTheme="minorHAnsi"/>
      <w:sz w:val="22"/>
      <w:szCs w:val="22"/>
    </w:rPr>
  </w:style>
  <w:style w:type="character" w:styleId="CodeHTML">
    <w:name w:val="HTML Code"/>
    <w:basedOn w:val="Policepardfaut"/>
    <w:uiPriority w:val="99"/>
    <w:semiHidden/>
    <w:unhideWhenUsed/>
    <w:rsid w:val="001E0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Rapport%20d&#8217;activit&#233;%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4F"/>
    <w:rsid w:val="008725F6"/>
    <w:rsid w:val="00935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DD34A8C4A54910B349AF10940573C0">
    <w:name w:val="64DD34A8C4A54910B349AF10940573C0"/>
  </w:style>
  <w:style w:type="paragraph" w:customStyle="1" w:styleId="675A2BE1CDE94115A6E5B4DD47F6275C">
    <w:name w:val="675A2BE1CDE94115A6E5B4DD47F6275C"/>
  </w:style>
  <w:style w:type="paragraph" w:customStyle="1" w:styleId="4749AB43D05D4CFA8FA423C00A5B2320">
    <w:name w:val="4749AB43D05D4CFA8FA423C00A5B2320"/>
  </w:style>
  <w:style w:type="paragraph" w:customStyle="1" w:styleId="C11907D6F23946059633B2B5792826EE">
    <w:name w:val="C11907D6F23946059633B2B5792826EE"/>
  </w:style>
  <w:style w:type="paragraph" w:customStyle="1" w:styleId="065444049E13497C8156758CB820AEC7">
    <w:name w:val="065444049E13497C8156758CB820AEC7"/>
  </w:style>
  <w:style w:type="paragraph" w:customStyle="1" w:styleId="A2AEE438EF714ABA96131F0FDAB2AECF">
    <w:name w:val="A2AEE438EF714ABA96131F0FDAB2AECF"/>
  </w:style>
  <w:style w:type="paragraph" w:customStyle="1" w:styleId="64A6506A47B9456F948833A75DFC4837">
    <w:name w:val="64A6506A47B9456F948833A75DFC4837"/>
  </w:style>
  <w:style w:type="paragraph" w:customStyle="1" w:styleId="71948EF2C7C246D2A7BA70894FC0FF5F">
    <w:name w:val="71948EF2C7C246D2A7BA70894FC0FF5F"/>
  </w:style>
  <w:style w:type="paragraph" w:customStyle="1" w:styleId="DA50E42A6FAB42FA8DF87C428BACB6F9">
    <w:name w:val="DA50E42A6FAB42FA8DF87C428BACB6F9"/>
  </w:style>
  <w:style w:type="paragraph" w:customStyle="1" w:styleId="5D56674BCDC1409E93E29E1E4AF22E2F">
    <w:name w:val="5D56674BCDC1409E93E29E1E4AF22E2F"/>
  </w:style>
  <w:style w:type="paragraph" w:customStyle="1" w:styleId="E70AD4D65F2A4DFBA6A59C06C22A9636">
    <w:name w:val="E70AD4D65F2A4DFBA6A59C06C22A9636"/>
  </w:style>
  <w:style w:type="paragraph" w:customStyle="1" w:styleId="082630BC525940B9B8BD9944EE8885BF">
    <w:name w:val="082630BC525940B9B8BD9944EE8885BF"/>
  </w:style>
  <w:style w:type="paragraph" w:customStyle="1" w:styleId="6AD624DF8F714ACCB5F666DA2C653506">
    <w:name w:val="6AD624DF8F714ACCB5F666DA2C653506"/>
  </w:style>
  <w:style w:type="paragraph" w:customStyle="1" w:styleId="D447E784731749D28B95EF1FF2BD90EF">
    <w:name w:val="D447E784731749D28B95EF1FF2BD90EF"/>
  </w:style>
  <w:style w:type="paragraph" w:customStyle="1" w:styleId="0A18BDFFF6404D61A7CD2D2B57B44BA7">
    <w:name w:val="0A18BDFFF6404D61A7CD2D2B57B44BA7"/>
  </w:style>
  <w:style w:type="paragraph" w:customStyle="1" w:styleId="3EB0CB087D34451AB48669915F210E27">
    <w:name w:val="3EB0CB087D34451AB48669915F210E27"/>
  </w:style>
  <w:style w:type="paragraph" w:customStyle="1" w:styleId="1262F074A010475DABF71C22EAFD1785">
    <w:name w:val="1262F074A010475DABF71C22EAFD1785"/>
  </w:style>
  <w:style w:type="paragraph" w:customStyle="1" w:styleId="1ADB6A80DA1043A38CA340B428175A97">
    <w:name w:val="1ADB6A80DA1043A38CA340B428175A97"/>
  </w:style>
  <w:style w:type="paragraph" w:customStyle="1" w:styleId="E84010166574432D9A5A243C5D5C9CC7">
    <w:name w:val="E84010166574432D9A5A243C5D5C9CC7"/>
  </w:style>
  <w:style w:type="paragraph" w:customStyle="1" w:styleId="6956717923F24AB390BE88F1A0092662">
    <w:name w:val="6956717923F24AB390BE88F1A0092662"/>
  </w:style>
  <w:style w:type="paragraph" w:customStyle="1" w:styleId="A412E2EBBD0D44008AD48AF6FEFB13CD">
    <w:name w:val="A412E2EBBD0D44008AD48AF6FEFB13CD"/>
  </w:style>
  <w:style w:type="paragraph" w:customStyle="1" w:styleId="D3D976EFA54C42F2991BAB9357DE0710">
    <w:name w:val="D3D976EFA54C42F2991BAB9357DE0710"/>
    <w:rsid w:val="0093564F"/>
  </w:style>
  <w:style w:type="paragraph" w:customStyle="1" w:styleId="ADBE0A6BE77A45EC9F7970237F2DDA5F">
    <w:name w:val="ADBE0A6BE77A45EC9F7970237F2DDA5F"/>
    <w:rsid w:val="0093564F"/>
  </w:style>
  <w:style w:type="paragraph" w:customStyle="1" w:styleId="805D842E1D6043A988500B0040922D0E">
    <w:name w:val="805D842E1D6043A988500B0040922D0E"/>
    <w:rsid w:val="0093564F"/>
  </w:style>
  <w:style w:type="paragraph" w:customStyle="1" w:styleId="970F211C0E444DAF9EF08F49D3D95687">
    <w:name w:val="970F211C0E444DAF9EF08F49D3D95687"/>
    <w:rsid w:val="0093564F"/>
  </w:style>
  <w:style w:type="paragraph" w:customStyle="1" w:styleId="E33D986C76B94309BF9816EDE870A53B">
    <w:name w:val="E33D986C76B94309BF9816EDE870A53B"/>
    <w:rsid w:val="00935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5F1A3-31DC-4D4D-A461-F92F201FBF91}">
  <ds:schemaRefs>
    <ds:schemaRef ds:uri="http://schemas.microsoft.com/sharepoint/v3/contenttype/forms"/>
  </ds:schemaRefs>
</ds:datastoreItem>
</file>

<file path=customXml/itemProps4.xml><?xml version="1.0" encoding="utf-8"?>
<ds:datastoreItem xmlns:ds="http://schemas.openxmlformats.org/officeDocument/2006/customXml" ds:itemID="{C2904616-0CD4-4EE7-926A-001D870E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d’activité moderne.dotx</Template>
  <TotalTime>0</TotalTime>
  <Pages>11</Pages>
  <Words>1374</Words>
  <Characters>7835</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2020-01-13T13:26:00Z</dcterms:created>
  <dcterms:modified xsi:type="dcterms:W3CDTF">2020-01-13T15:40:00Z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